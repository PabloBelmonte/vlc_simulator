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24FF" w14:textId="427111A6" w:rsidR="005C6D45" w:rsidRPr="007477C1" w:rsidRDefault="007477C1">
      <w:pPr>
        <w:pStyle w:val="Ttulo"/>
        <w:rPr>
          <w:sz w:val="72"/>
          <w:szCs w:val="72"/>
          <w:lang w:val="en-US"/>
        </w:rPr>
      </w:pPr>
      <w:r>
        <w:rPr>
          <w:sz w:val="72"/>
          <w:szCs w:val="72"/>
          <w:lang w:val="en-US" w:bidi="pt-BR"/>
        </w:rPr>
        <w:t>Usage Guide</w:t>
      </w:r>
    </w:p>
    <w:p w14:paraId="02F30ECA" w14:textId="26116E39" w:rsidR="00617D63" w:rsidRPr="007477C1" w:rsidRDefault="007477C1">
      <w:pPr>
        <w:rPr>
          <w:lang w:val="en-US"/>
        </w:rPr>
      </w:pPr>
      <w:bookmarkStart w:id="0" w:name="_Hlk487785372"/>
      <w:bookmarkEnd w:id="0"/>
      <w:r>
        <w:rPr>
          <w:lang w:val="en-US" w:bidi="pt-BR"/>
        </w:rPr>
        <w:t>Tutorial on h</w:t>
      </w:r>
      <w:r w:rsidRPr="007477C1">
        <w:rPr>
          <w:lang w:val="en-US" w:bidi="pt-BR"/>
        </w:rPr>
        <w:t xml:space="preserve">ow to fill in </w:t>
      </w:r>
      <w:r>
        <w:rPr>
          <w:lang w:val="en-US" w:bidi="pt-BR"/>
        </w:rPr>
        <w:t>the spreadsheet and create the clas</w:t>
      </w:r>
      <w:r w:rsidR="00C9400A">
        <w:rPr>
          <w:lang w:val="en-US" w:bidi="pt-BR"/>
        </w:rPr>
        <w:t>s</w:t>
      </w:r>
      <w:r>
        <w:rPr>
          <w:lang w:val="en-US" w:bidi="pt-BR"/>
        </w:rPr>
        <w:t xml:space="preserve"> structure templates.</w:t>
      </w:r>
    </w:p>
    <w:p w14:paraId="0DA94C67" w14:textId="4EE4A14D" w:rsidR="005C6D45" w:rsidRPr="00244F18" w:rsidRDefault="00862509">
      <w:pPr>
        <w:pStyle w:val="Ttulo1"/>
        <w:rPr>
          <w:lang w:val="en-US"/>
        </w:rPr>
      </w:pPr>
      <w:r w:rsidRPr="00244F18">
        <w:rPr>
          <w:lang w:val="en-US"/>
        </w:rPr>
        <w:t>General</w:t>
      </w:r>
    </w:p>
    <w:p w14:paraId="1B39DF19" w14:textId="17F5653E" w:rsidR="00B66997" w:rsidRDefault="00244F18" w:rsidP="003E1A42">
      <w:pPr>
        <w:jc w:val="both"/>
        <w:rPr>
          <w:lang w:val="en-US" w:bidi="pt-BR"/>
        </w:rPr>
      </w:pPr>
      <w:r w:rsidRPr="00244F18">
        <w:rPr>
          <w:lang w:val="en-US" w:bidi="pt-BR"/>
        </w:rPr>
        <w:t xml:space="preserve">The purpose is to create class </w:t>
      </w:r>
      <w:r w:rsidR="005150E9">
        <w:rPr>
          <w:lang w:val="en-US" w:bidi="pt-BR"/>
        </w:rPr>
        <w:t xml:space="preserve">core structures </w:t>
      </w:r>
      <w:r>
        <w:rPr>
          <w:lang w:val="en-US" w:bidi="pt-BR"/>
        </w:rPr>
        <w:t xml:space="preserve">to be written automatically from a spreadsheet. </w:t>
      </w:r>
      <w:r w:rsidR="005150E9">
        <w:rPr>
          <w:lang w:val="en-US" w:bidi="pt-BR"/>
        </w:rPr>
        <w:t xml:space="preserve">It does not replace the actual codes to be inserted on the classes, but rather helps on quickly create the </w:t>
      </w:r>
      <w:r w:rsidR="00EC43A1">
        <w:rPr>
          <w:lang w:val="en-US" w:bidi="pt-BR"/>
        </w:rPr>
        <w:t xml:space="preserve">whole software architecture, inheritance, etc. </w:t>
      </w:r>
      <w:r w:rsidR="00686DBD">
        <w:rPr>
          <w:lang w:val="en-US" w:bidi="pt-BR"/>
        </w:rPr>
        <w:t>It also creates</w:t>
      </w:r>
      <w:r w:rsidR="007C7A9F">
        <w:rPr>
          <w:lang w:val="en-US" w:bidi="pt-BR"/>
        </w:rPr>
        <w:t xml:space="preserve"> initial codes for unit tests for each class, checking for variable types, and </w:t>
      </w:r>
      <w:r w:rsidR="00445E34">
        <w:rPr>
          <w:lang w:val="en-US" w:bidi="pt-BR"/>
        </w:rPr>
        <w:t xml:space="preserve">each class </w:t>
      </w:r>
      <w:r w:rsidR="007C7A9F">
        <w:rPr>
          <w:lang w:val="en-US" w:bidi="pt-BR"/>
        </w:rPr>
        <w:t>methods.</w:t>
      </w:r>
    </w:p>
    <w:p w14:paraId="3C39C280" w14:textId="0BDAEC1E" w:rsidR="0009112D" w:rsidRDefault="0009112D" w:rsidP="003E1A42">
      <w:pPr>
        <w:jc w:val="both"/>
        <w:rPr>
          <w:lang w:val="en-US" w:bidi="pt-BR"/>
        </w:rPr>
      </w:pPr>
      <w:r>
        <w:rPr>
          <w:lang w:val="en-US" w:bidi="pt-BR"/>
        </w:rPr>
        <w:t>To be done:</w:t>
      </w:r>
    </w:p>
    <w:p w14:paraId="68A0ED06" w14:textId="402873BB" w:rsidR="0009112D" w:rsidRDefault="00313634" w:rsidP="0009112D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>Add code to c</w:t>
      </w:r>
      <w:r w:rsidR="00B763A6">
        <w:rPr>
          <w:lang w:val="en-US" w:bidi="pt-BR"/>
        </w:rPr>
        <w:t xml:space="preserve">reate auto </w:t>
      </w:r>
      <w:proofErr w:type="spellStart"/>
      <w:r w:rsidR="00B763A6">
        <w:rPr>
          <w:lang w:val="en-US" w:bidi="pt-BR"/>
        </w:rPr>
        <w:t>plantUML</w:t>
      </w:r>
      <w:proofErr w:type="spellEnd"/>
      <w:r w:rsidR="007A3FE6">
        <w:rPr>
          <w:lang w:val="en-US" w:bidi="pt-BR"/>
        </w:rPr>
        <w:t>.</w:t>
      </w:r>
    </w:p>
    <w:p w14:paraId="6ECBB852" w14:textId="77777777" w:rsidR="00B763A6" w:rsidRPr="0009112D" w:rsidRDefault="00B763A6" w:rsidP="00B763A6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</w:t>
      </w:r>
      <w:proofErr w:type="spellStart"/>
      <w:r>
        <w:rPr>
          <w:lang w:val="en-US" w:bidi="pt-BR"/>
        </w:rPr>
        <w:t>pydoc</w:t>
      </w:r>
      <w:proofErr w:type="spellEnd"/>
      <w:r>
        <w:rPr>
          <w:lang w:val="en-US" w:bidi="pt-BR"/>
        </w:rPr>
        <w:t xml:space="preserve"> or sphinx to create auto documentation.</w:t>
      </w:r>
    </w:p>
    <w:p w14:paraId="7A6BB2BF" w14:textId="77777777" w:rsidR="00EC764E" w:rsidRDefault="00EC764E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lang w:val="en-US" w:bidi="pt-BR"/>
        </w:rPr>
        <w:br w:type="page"/>
      </w:r>
    </w:p>
    <w:p w14:paraId="70A232B8" w14:textId="37E57FFC" w:rsidR="005C6D45" w:rsidRPr="00825CB2" w:rsidRDefault="003A3E85" w:rsidP="000F00E7">
      <w:pPr>
        <w:pStyle w:val="Ttulo1"/>
        <w:rPr>
          <w:lang w:val="en-US"/>
        </w:rPr>
      </w:pPr>
      <w:r w:rsidRPr="00825CB2">
        <w:rPr>
          <w:lang w:val="en-US" w:bidi="pt-BR"/>
        </w:rPr>
        <w:lastRenderedPageBreak/>
        <w:t>Syntax</w:t>
      </w:r>
    </w:p>
    <w:p w14:paraId="477E0826" w14:textId="65748524" w:rsidR="003A3E85" w:rsidRDefault="003A3E85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 w:rsidRPr="00F65D07">
        <w:rPr>
          <w:lang w:val="en-US" w:bidi="pt-BR"/>
        </w:rPr>
        <w:t xml:space="preserve">Each tab </w:t>
      </w:r>
      <w:r w:rsidR="005D0EC8" w:rsidRPr="00F65D07">
        <w:rPr>
          <w:lang w:val="en-US" w:bidi="pt-BR"/>
        </w:rPr>
        <w:t>on the spreadsheet represents a different class name.</w:t>
      </w:r>
      <w:r w:rsidR="00F65D07" w:rsidRPr="00F65D07">
        <w:rPr>
          <w:lang w:val="en-US" w:bidi="pt-BR"/>
        </w:rPr>
        <w:t xml:space="preserve"> Please, use a first capital letter for class names.</w:t>
      </w:r>
    </w:p>
    <w:p w14:paraId="4224A63F" w14:textId="067FC3E3" w:rsidR="00F65D07" w:rsidRDefault="00F65D07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Classes can be inherited from </w:t>
      </w:r>
      <w:r w:rsidR="0004676A">
        <w:rPr>
          <w:lang w:val="en-US" w:bidi="pt-BR"/>
        </w:rPr>
        <w:t>another one by using the syntax on tab name:</w:t>
      </w:r>
    </w:p>
    <w:p w14:paraId="6E8A9575" w14:textId="6D3E57E7" w:rsidR="0004676A" w:rsidRDefault="0004676A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 w:rsidRPr="00B50E21">
        <w:rPr>
          <w:b/>
          <w:bCs/>
          <w:lang w:val="en-US" w:bidi="pt-BR"/>
        </w:rPr>
        <w:t>Child</w:t>
      </w:r>
      <w:r>
        <w:rPr>
          <w:lang w:val="en-US" w:bidi="pt-BR"/>
        </w:rPr>
        <w:t>Class</w:t>
      </w:r>
      <w:r w:rsidRPr="00B50E21">
        <w:rPr>
          <w:b/>
          <w:bCs/>
          <w:lang w:val="en-US" w:bidi="pt-BR"/>
        </w:rPr>
        <w:t>#Parent</w:t>
      </w:r>
      <w:r>
        <w:rPr>
          <w:lang w:val="en-US" w:bidi="pt-BR"/>
        </w:rPr>
        <w:t>Class</w:t>
      </w:r>
      <w:proofErr w:type="spellEnd"/>
    </w:p>
    <w:p w14:paraId="30E6E82C" w14:textId="77777777" w:rsidR="00C80EF1" w:rsidRDefault="00D0093B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0BBF22B8" w14:textId="317FF519" w:rsidR="00D0093B" w:rsidRDefault="00D0093B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 spaces allowed</w:t>
      </w:r>
      <w:r w:rsidR="0060329A">
        <w:rPr>
          <w:lang w:val="en-US" w:bidi="pt-BR"/>
        </w:rPr>
        <w:t>.</w:t>
      </w:r>
    </w:p>
    <w:p w14:paraId="14EAA085" w14:textId="601FA8C6" w:rsidR="0060329A" w:rsidRDefault="0060329A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symbol “</w:t>
      </w:r>
      <w:r w:rsidRPr="0060329A">
        <w:rPr>
          <w:b/>
          <w:bCs/>
          <w:lang w:val="en-US" w:bidi="pt-BR"/>
        </w:rPr>
        <w:t>#</w:t>
      </w:r>
      <w:r>
        <w:rPr>
          <w:lang w:val="en-US" w:bidi="pt-BR"/>
        </w:rPr>
        <w:t>” means “</w:t>
      </w:r>
      <w:r w:rsidRPr="0060329A">
        <w:rPr>
          <w:b/>
          <w:bCs/>
          <w:lang w:val="en-US" w:bidi="pt-BR"/>
        </w:rPr>
        <w:t>inherits</w:t>
      </w:r>
      <w:r>
        <w:rPr>
          <w:lang w:val="en-US" w:bidi="pt-BR"/>
        </w:rPr>
        <w:t>” on that case.</w:t>
      </w:r>
    </w:p>
    <w:p w14:paraId="4B59345A" w14:textId="649C4046" w:rsidR="00C62F50" w:rsidRDefault="00C62F50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595AAB59" w14:textId="62B7F831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Class “Animal” as the parent</w:t>
      </w:r>
      <w:r w:rsidR="00EF77A5">
        <w:rPr>
          <w:lang w:val="en-US" w:bidi="pt-BR"/>
        </w:rPr>
        <w:t>.</w:t>
      </w:r>
    </w:p>
    <w:p w14:paraId="5FA525E7" w14:textId="158D2458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And class “Dog” as</w:t>
      </w:r>
      <w:r w:rsidR="001040E6">
        <w:rPr>
          <w:lang w:val="en-US" w:bidi="pt-BR"/>
        </w:rPr>
        <w:t xml:space="preserve"> child</w:t>
      </w:r>
      <w:r w:rsidR="00EF77A5">
        <w:rPr>
          <w:lang w:val="en-US" w:bidi="pt-BR"/>
        </w:rPr>
        <w:t>.</w:t>
      </w:r>
    </w:p>
    <w:p w14:paraId="6FA54271" w14:textId="5A4E8A5E" w:rsidR="00C62F50" w:rsidRPr="00C62F50" w:rsidRDefault="00E9018A" w:rsidP="00C62F50">
      <w:pPr>
        <w:jc w:val="center"/>
        <w:rPr>
          <w:lang w:val="en-US" w:bidi="pt-BR"/>
        </w:rPr>
      </w:pPr>
      <w:r>
        <w:rPr>
          <w:noProof/>
        </w:rPr>
        <w:drawing>
          <wp:inline distT="0" distB="0" distL="0" distR="0" wp14:anchorId="121F30DC" wp14:editId="51A2334D">
            <wp:extent cx="172402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AE6" w14:textId="100BB15A" w:rsidR="00C62F50" w:rsidRDefault="00CF579D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On each class</w:t>
      </w:r>
      <w:r w:rsidR="00B32811">
        <w:rPr>
          <w:lang w:val="en-US" w:bidi="pt-BR"/>
        </w:rPr>
        <w:t xml:space="preserve"> (tab)</w:t>
      </w:r>
      <w:r>
        <w:rPr>
          <w:lang w:val="en-US" w:bidi="pt-BR"/>
        </w:rPr>
        <w:t xml:space="preserve"> </w:t>
      </w:r>
      <w:r w:rsidR="00D1317E">
        <w:rPr>
          <w:lang w:val="en-US" w:bidi="pt-BR"/>
        </w:rPr>
        <w:t>there are 7 columns:</w:t>
      </w:r>
    </w:p>
    <w:p w14:paraId="34A11A91" w14:textId="68422E8B" w:rsidR="00D1317E" w:rsidRDefault="00D1317E" w:rsidP="00D1317E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D22011">
        <w:rPr>
          <w:b/>
          <w:bCs/>
          <w:lang w:val="en-US" w:bidi="pt-BR"/>
        </w:rPr>
        <w:t>variables</w:t>
      </w:r>
      <w:r>
        <w:rPr>
          <w:lang w:val="en-US" w:bidi="pt-BR"/>
        </w:rPr>
        <w:t>:</w:t>
      </w:r>
    </w:p>
    <w:p w14:paraId="72CDD9D2" w14:textId="63F639F3" w:rsidR="00D1317E" w:rsidRDefault="00042C99" w:rsidP="00D1317E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List of all variables</w:t>
      </w:r>
      <w:r w:rsidR="000925EC">
        <w:rPr>
          <w:lang w:val="en-US" w:bidi="pt-BR"/>
        </w:rPr>
        <w:t xml:space="preserve"> </w:t>
      </w:r>
      <w:r w:rsidR="001E0B6C">
        <w:rPr>
          <w:lang w:val="en-US" w:bidi="pt-BR"/>
        </w:rPr>
        <w:t>for that class</w:t>
      </w:r>
      <w:r w:rsidR="001F4927">
        <w:rPr>
          <w:lang w:val="en-US" w:bidi="pt-BR"/>
        </w:rPr>
        <w:t>.</w:t>
      </w:r>
    </w:p>
    <w:p w14:paraId="607EC576" w14:textId="6ED7BA2A" w:rsidR="00DF1C37" w:rsidRDefault="00DF1C37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d</w:t>
      </w:r>
      <w:r w:rsidR="00AA2752" w:rsidRPr="0090105F">
        <w:rPr>
          <w:b/>
          <w:bCs/>
          <w:lang w:val="en-US" w:bidi="pt-BR"/>
        </w:rPr>
        <w:t>efault</w:t>
      </w:r>
    </w:p>
    <w:p w14:paraId="2DED6956" w14:textId="6B602AA3" w:rsidR="00DF1C37" w:rsidRDefault="00CB5CA5" w:rsidP="00DF1C3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default value for the variable on the same row</w:t>
      </w:r>
      <w:r w:rsidR="001F4927">
        <w:rPr>
          <w:lang w:val="en-US" w:bidi="pt-BR"/>
        </w:rPr>
        <w:t>.</w:t>
      </w:r>
    </w:p>
    <w:p w14:paraId="475CAA2A" w14:textId="0B1FDD7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comment</w:t>
      </w:r>
    </w:p>
    <w:p w14:paraId="6D6C4CAD" w14:textId="2E897BD3" w:rsidR="001610E8" w:rsidRDefault="00FF51F6" w:rsidP="001610E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W</w:t>
      </w:r>
      <w:r w:rsidR="0090105F">
        <w:rPr>
          <w:lang w:val="en-US" w:bidi="pt-BR"/>
        </w:rPr>
        <w:t>rite a comment above the line of the variable on the same row</w:t>
      </w:r>
      <w:r w:rsidR="001F4927">
        <w:rPr>
          <w:lang w:val="en-US" w:bidi="pt-BR"/>
        </w:rPr>
        <w:t>.</w:t>
      </w:r>
    </w:p>
    <w:p w14:paraId="138BEA0D" w14:textId="6024014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FF51F6">
        <w:rPr>
          <w:b/>
          <w:bCs/>
          <w:lang w:val="en-US" w:bidi="pt-BR"/>
        </w:rPr>
        <w:t>datatype</w:t>
      </w:r>
    </w:p>
    <w:p w14:paraId="6050DC06" w14:textId="6F3894BC" w:rsidR="00223AF8" w:rsidRDefault="00FF51F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Define the datatype for </w:t>
      </w:r>
      <w:r w:rsidR="001F4927">
        <w:rPr>
          <w:lang w:val="en-US" w:bidi="pt-BR"/>
        </w:rPr>
        <w:t>the variable on the same row.</w:t>
      </w:r>
    </w:p>
    <w:p w14:paraId="4104A902" w14:textId="77777777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Only some types are allowed for the datatypes.</w:t>
      </w:r>
    </w:p>
    <w:p w14:paraId="68AED260" w14:textId="6AA16782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</w:t>
      </w:r>
      <w:proofErr w:type="gramStart"/>
      <w:r>
        <w:rPr>
          <w:lang w:val="en-US" w:bidi="pt-BR"/>
        </w:rPr>
        <w:t xml:space="preserve">is  </w:t>
      </w:r>
      <w:r w:rsidR="001A76A6">
        <w:rPr>
          <w:lang w:val="en-US" w:bidi="pt-BR"/>
        </w:rPr>
        <w:t>set</w:t>
      </w:r>
      <w:proofErr w:type="gramEnd"/>
      <w:r w:rsidR="001A76A6">
        <w:rPr>
          <w:lang w:val="en-US" w:bidi="pt-BR"/>
        </w:rPr>
        <w:t xml:space="preserve"> up by the tab “</w:t>
      </w:r>
      <w:proofErr w:type="spellStart"/>
      <w:r w:rsidR="001A76A6">
        <w:rPr>
          <w:lang w:val="en-US" w:bidi="pt-BR"/>
        </w:rPr>
        <w:t>all_config</w:t>
      </w:r>
      <w:proofErr w:type="spellEnd"/>
      <w:r w:rsidR="001A76A6">
        <w:rPr>
          <w:lang w:val="en-US" w:bidi="pt-BR"/>
        </w:rPr>
        <w:t>”.</w:t>
      </w:r>
    </w:p>
    <w:p w14:paraId="09FCDA63" w14:textId="06512A00" w:rsidR="00AA2752" w:rsidRDefault="00F0715D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E72AA4">
        <w:rPr>
          <w:b/>
          <w:bCs/>
          <w:lang w:val="en-US" w:bidi="pt-BR"/>
        </w:rPr>
        <w:t>m</w:t>
      </w:r>
      <w:r w:rsidR="00AA2752" w:rsidRPr="00E72AA4">
        <w:rPr>
          <w:b/>
          <w:bCs/>
          <w:lang w:val="en-US" w:bidi="pt-BR"/>
        </w:rPr>
        <w:t>ethods</w:t>
      </w:r>
    </w:p>
    <w:p w14:paraId="6C659E14" w14:textId="2BC6F0D9" w:rsidR="00F0715D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Defines the method</w:t>
      </w:r>
      <w:r w:rsidR="008459DF">
        <w:rPr>
          <w:lang w:val="en-US" w:bidi="pt-BR"/>
        </w:rPr>
        <w:t xml:space="preserve">s </w:t>
      </w:r>
      <w:r>
        <w:rPr>
          <w:lang w:val="en-US" w:bidi="pt-BR"/>
        </w:rPr>
        <w:t>for that class</w:t>
      </w:r>
      <w:r w:rsidR="00436425">
        <w:rPr>
          <w:lang w:val="en-US" w:bidi="pt-BR"/>
        </w:rPr>
        <w:t xml:space="preserve"> (if </w:t>
      </w:r>
      <w:r w:rsidR="006372A0">
        <w:rPr>
          <w:lang w:val="en-US" w:bidi="pt-BR"/>
        </w:rPr>
        <w:t xml:space="preserve">there are </w:t>
      </w:r>
      <w:r w:rsidR="00436425">
        <w:rPr>
          <w:lang w:val="en-US" w:bidi="pt-BR"/>
        </w:rPr>
        <w:t>any</w:t>
      </w:r>
      <w:r w:rsidR="00AA7A9C">
        <w:rPr>
          <w:lang w:val="en-US" w:bidi="pt-BR"/>
        </w:rPr>
        <w:t xml:space="preserve"> methods</w:t>
      </w:r>
      <w:r w:rsidR="00436425">
        <w:rPr>
          <w:lang w:val="en-US" w:bidi="pt-BR"/>
        </w:rPr>
        <w:t>).</w:t>
      </w:r>
    </w:p>
    <w:p w14:paraId="7B112407" w14:textId="77777777" w:rsidR="00E72AA4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0CA0DF6" w14:textId="6ADD849E" w:rsidR="00E72AA4" w:rsidRDefault="00E72AA4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must be always a</w:t>
      </w:r>
      <w:r w:rsidR="00A7016B">
        <w:rPr>
          <w:lang w:val="en-US" w:bidi="pt-BR"/>
        </w:rPr>
        <w:t xml:space="preserve"> method “</w:t>
      </w:r>
      <w:r w:rsidR="00A7016B" w:rsidRPr="00B32C29">
        <w:rPr>
          <w:b/>
          <w:bCs/>
          <w:lang w:val="en-US" w:bidi="pt-BR"/>
        </w:rPr>
        <w:t>__</w:t>
      </w:r>
      <w:proofErr w:type="spellStart"/>
      <w:r w:rsidR="00A7016B" w:rsidRPr="00B32C29">
        <w:rPr>
          <w:b/>
          <w:bCs/>
          <w:lang w:val="en-US" w:bidi="pt-BR"/>
        </w:rPr>
        <w:t>init</w:t>
      </w:r>
      <w:proofErr w:type="spellEnd"/>
      <w:r w:rsidR="00A7016B" w:rsidRPr="00B32C29">
        <w:rPr>
          <w:b/>
          <w:bCs/>
          <w:lang w:val="en-US" w:bidi="pt-BR"/>
        </w:rPr>
        <w:t>__</w:t>
      </w:r>
      <w:r w:rsidR="00A7016B">
        <w:rPr>
          <w:lang w:val="en-US" w:bidi="pt-BR"/>
        </w:rPr>
        <w:t>”.</w:t>
      </w:r>
    </w:p>
    <w:p w14:paraId="4F358833" w14:textId="38DDD59B" w:rsidR="00A7016B" w:rsidRDefault="00A7016B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This is the constructor method.</w:t>
      </w:r>
    </w:p>
    <w:p w14:paraId="56F2247B" w14:textId="5F747642" w:rsidR="00AA2752" w:rsidRDefault="003446A3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3446A3">
        <w:rPr>
          <w:b/>
          <w:bCs/>
          <w:lang w:val="en-US" w:bidi="pt-BR"/>
        </w:rPr>
        <w:t>d</w:t>
      </w:r>
      <w:r w:rsidR="00AA2752" w:rsidRPr="003446A3">
        <w:rPr>
          <w:b/>
          <w:bCs/>
          <w:lang w:val="en-US" w:bidi="pt-BR"/>
        </w:rPr>
        <w:t>ocstring</w:t>
      </w:r>
    </w:p>
    <w:p w14:paraId="2830D8FB" w14:textId="45588EBA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is the description for each </w:t>
      </w:r>
      <w:r w:rsidR="003237CF">
        <w:rPr>
          <w:lang w:val="en-US" w:bidi="pt-BR"/>
        </w:rPr>
        <w:t xml:space="preserve">method </w:t>
      </w:r>
      <w:r>
        <w:rPr>
          <w:lang w:val="en-US" w:bidi="pt-BR"/>
        </w:rPr>
        <w:t>class.</w:t>
      </w:r>
    </w:p>
    <w:p w14:paraId="0A50841F" w14:textId="77B4ABB7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3446A3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92C7CFF" w14:textId="375F1CD3" w:rsidR="003446A3" w:rsidRDefault="003446A3" w:rsidP="003446A3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docstring is mandatory, since it helps on readability and code documentation.</w:t>
      </w:r>
    </w:p>
    <w:p w14:paraId="6C54A5B9" w14:textId="4F404058" w:rsidR="00AA2752" w:rsidRDefault="00127D6F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>
        <w:rPr>
          <w:b/>
          <w:bCs/>
          <w:lang w:val="en-US" w:bidi="pt-BR"/>
        </w:rPr>
        <w:t>a</w:t>
      </w:r>
      <w:r w:rsidR="00AA2752" w:rsidRPr="003446A3">
        <w:rPr>
          <w:b/>
          <w:bCs/>
          <w:lang w:val="en-US" w:bidi="pt-BR"/>
        </w:rPr>
        <w:t>rgslist</w:t>
      </w:r>
      <w:proofErr w:type="spellEnd"/>
    </w:p>
    <w:p w14:paraId="29A130B6" w14:textId="6A5B62C3" w:rsidR="003446A3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H</w:t>
      </w:r>
      <w:r w:rsidR="00987332">
        <w:rPr>
          <w:lang w:val="en-US" w:bidi="pt-BR"/>
        </w:rPr>
        <w:t xml:space="preserve">as the list of all arguments for </w:t>
      </w:r>
      <w:r>
        <w:rPr>
          <w:lang w:val="en-US" w:bidi="pt-BR"/>
        </w:rPr>
        <w:t>each method on the same row.</w:t>
      </w:r>
    </w:p>
    <w:p w14:paraId="4EE8C973" w14:textId="4B7A48B0" w:rsidR="00555489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Each argument is separated by comma.</w:t>
      </w:r>
    </w:p>
    <w:p w14:paraId="0CE86285" w14:textId="77777777" w:rsidR="0005042C" w:rsidRDefault="0005042C" w:rsidP="0005042C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D01942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4A18466F" w14:textId="5C9ED9DC" w:rsidR="0005042C" w:rsidRDefault="0005042C" w:rsidP="0005042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can be methods with no arguments.</w:t>
      </w:r>
    </w:p>
    <w:p w14:paraId="3FF341B2" w14:textId="2A076897" w:rsidR="004E129D" w:rsidRDefault="004E129D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constructors for child classes are special case</w:t>
      </w:r>
      <w:r w:rsidR="00BB3939">
        <w:rPr>
          <w:lang w:val="en-US" w:bidi="pt-BR"/>
        </w:rPr>
        <w:t>s</w:t>
      </w:r>
      <w:r>
        <w:rPr>
          <w:lang w:val="en-US" w:bidi="pt-BR"/>
        </w:rPr>
        <w:t>.</w:t>
      </w:r>
    </w:p>
    <w:p w14:paraId="0C54E0BB" w14:textId="21FBCF1C" w:rsidR="00040D8C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They might sometimes pass arguments for a parent class</w:t>
      </w:r>
      <w:r w:rsidR="00BE1CC5">
        <w:rPr>
          <w:lang w:val="en-US" w:bidi="pt-BR"/>
        </w:rPr>
        <w:t>.</w:t>
      </w:r>
    </w:p>
    <w:p w14:paraId="59DA3078" w14:textId="7CF60ABD" w:rsidR="00E30051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For that, </w:t>
      </w:r>
      <w:r w:rsidR="00BE1CC5">
        <w:rPr>
          <w:lang w:val="en-US" w:bidi="pt-BR"/>
        </w:rPr>
        <w:t xml:space="preserve">add the </w:t>
      </w:r>
      <w:r w:rsidR="003347F2">
        <w:rPr>
          <w:lang w:val="en-US" w:bidi="pt-BR"/>
        </w:rPr>
        <w:t xml:space="preserve">parent </w:t>
      </w:r>
      <w:r w:rsidR="00BE1CC5">
        <w:rPr>
          <w:lang w:val="en-US" w:bidi="pt-BR"/>
        </w:rPr>
        <w:t xml:space="preserve">argument </w:t>
      </w:r>
      <w:r w:rsidR="003347F2">
        <w:rPr>
          <w:lang w:val="en-US" w:bidi="pt-BR"/>
        </w:rPr>
        <w:t xml:space="preserve">name at the right of </w:t>
      </w:r>
      <w:r w:rsidR="00157AD1">
        <w:rPr>
          <w:lang w:val="en-US" w:bidi="pt-BR"/>
        </w:rPr>
        <w:t>the child argument</w:t>
      </w:r>
      <w:r w:rsidR="00E30051">
        <w:rPr>
          <w:lang w:val="en-US" w:bidi="pt-BR"/>
        </w:rPr>
        <w:t>, with the syntax:</w:t>
      </w:r>
    </w:p>
    <w:p w14:paraId="0606FBD6" w14:textId="7330EC07" w:rsidR="00E30051" w:rsidRDefault="00E30051" w:rsidP="00E30051">
      <w:pPr>
        <w:pStyle w:val="PargrafodaLista"/>
        <w:numPr>
          <w:ilvl w:val="4"/>
          <w:numId w:val="37"/>
        </w:numPr>
        <w:rPr>
          <w:lang w:val="en-US" w:bidi="pt-BR"/>
        </w:rPr>
      </w:pPr>
      <w:proofErr w:type="spellStart"/>
      <w:r>
        <w:rPr>
          <w:lang w:val="en-US" w:bidi="pt-BR"/>
        </w:rPr>
        <w:t>childArg</w:t>
      </w:r>
      <w:proofErr w:type="spellEnd"/>
      <w:r w:rsidRPr="00E30051">
        <w:rPr>
          <w:lang w:val="en-US" w:bidi="pt-BR"/>
        </w:rPr>
        <w:t>[</w:t>
      </w:r>
      <w:proofErr w:type="spellStart"/>
      <w:r>
        <w:rPr>
          <w:lang w:val="en-US" w:bidi="pt-BR"/>
        </w:rPr>
        <w:t>parentArg</w:t>
      </w:r>
      <w:proofErr w:type="spellEnd"/>
      <w:r w:rsidRPr="00E30051">
        <w:rPr>
          <w:lang w:val="en-US" w:bidi="pt-BR"/>
        </w:rPr>
        <w:t>]</w:t>
      </w:r>
    </w:p>
    <w:p w14:paraId="33385BE8" w14:textId="0FEB8857" w:rsidR="006765EE" w:rsidRDefault="00157AD1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219305C5" w14:textId="126E2B3D" w:rsidR="00157AD1" w:rsidRDefault="006974ED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For a “Dog” class inheriting class “Animal”</w:t>
      </w:r>
      <w:r w:rsidR="0047584E">
        <w:rPr>
          <w:lang w:val="en-US" w:bidi="pt-BR"/>
        </w:rPr>
        <w:t>, use:</w:t>
      </w:r>
    </w:p>
    <w:p w14:paraId="3D24DFCB" w14:textId="3BE3581B" w:rsidR="00E30051" w:rsidRPr="00AA5CBF" w:rsidRDefault="00E30051" w:rsidP="00157AD1">
      <w:pPr>
        <w:pStyle w:val="PargrafodaLista"/>
        <w:numPr>
          <w:ilvl w:val="4"/>
          <w:numId w:val="37"/>
        </w:numPr>
        <w:rPr>
          <w:i/>
          <w:iCs/>
          <w:lang w:val="en-US" w:bidi="pt-BR"/>
        </w:rPr>
      </w:pPr>
      <w:proofErr w:type="spellStart"/>
      <w:r w:rsidRPr="00AA5CBF">
        <w:rPr>
          <w:i/>
          <w:iCs/>
          <w:lang w:val="en-US" w:bidi="pt-BR"/>
        </w:rPr>
        <w:t>dogAge</w:t>
      </w:r>
      <w:proofErr w:type="spellEnd"/>
      <w:r w:rsidRPr="00AA5CBF">
        <w:rPr>
          <w:i/>
          <w:iCs/>
          <w:lang w:val="en-US" w:bidi="pt-BR"/>
        </w:rPr>
        <w:t xml:space="preserve">[age], </w:t>
      </w:r>
      <w:proofErr w:type="spellStart"/>
      <w:r w:rsidRPr="00AA5CBF">
        <w:rPr>
          <w:i/>
          <w:iCs/>
          <w:lang w:val="en-US" w:bidi="pt-BR"/>
        </w:rPr>
        <w:t>dogName</w:t>
      </w:r>
      <w:proofErr w:type="spellEnd"/>
      <w:r w:rsidRPr="00AA5CBF">
        <w:rPr>
          <w:i/>
          <w:iCs/>
          <w:lang w:val="en-US" w:bidi="pt-BR"/>
        </w:rPr>
        <w:t>[name]</w:t>
      </w:r>
    </w:p>
    <w:p w14:paraId="47300A6E" w14:textId="398EB11F" w:rsidR="0047584E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r w:rsidR="0047584E">
        <w:rPr>
          <w:lang w:val="en-US" w:bidi="pt-BR"/>
        </w:rPr>
        <w:t xml:space="preserve">where age and name are the variables on the </w:t>
      </w:r>
      <w:r>
        <w:rPr>
          <w:lang w:val="en-US" w:bidi="pt-BR"/>
        </w:rPr>
        <w:t>parent class</w:t>
      </w:r>
    </w:p>
    <w:p w14:paraId="6E67E1A3" w14:textId="101194A8" w:rsidR="00AA5CBF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proofErr w:type="spellStart"/>
      <w:r w:rsidRPr="00E30051">
        <w:rPr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>
        <w:rPr>
          <w:lang w:val="en-US" w:bidi="pt-BR"/>
        </w:rPr>
        <w:t>dogName</w:t>
      </w:r>
      <w:proofErr w:type="spellEnd"/>
      <w:r>
        <w:rPr>
          <w:lang w:val="en-US" w:bidi="pt-BR"/>
        </w:rPr>
        <w:t xml:space="preserve"> are the child class variables</w:t>
      </w:r>
    </w:p>
    <w:p w14:paraId="0D80B3DF" w14:textId="6D2B9BB3" w:rsidR="00391A1C" w:rsidRDefault="00391A1C" w:rsidP="00391A1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constructors can also use the directive “#</w:t>
      </w:r>
      <w:proofErr w:type="spellStart"/>
      <w:r>
        <w:rPr>
          <w:lang w:val="en-US" w:bidi="pt-BR"/>
        </w:rPr>
        <w:t>all_variables</w:t>
      </w:r>
      <w:proofErr w:type="spellEnd"/>
      <w:r>
        <w:rPr>
          <w:lang w:val="en-US" w:bidi="pt-BR"/>
        </w:rPr>
        <w:t>”, in which case it lists all variables on the “variables” column.</w:t>
      </w:r>
    </w:p>
    <w:p w14:paraId="3D01048F" w14:textId="5560B9BF" w:rsidR="00A14302" w:rsidRPr="00A14302" w:rsidRDefault="00A14302" w:rsidP="00A93148">
      <w:pPr>
        <w:ind w:left="216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AC2B4D1" wp14:editId="0C1D56CB">
            <wp:extent cx="2441051" cy="63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064" cy="6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42E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44574CA5" w14:textId="7F405BC5" w:rsidR="00176501" w:rsidRPr="00176501" w:rsidRDefault="0066190A" w:rsidP="00176501">
      <w:pPr>
        <w:pStyle w:val="Ttulo1"/>
        <w:rPr>
          <w:lang w:val="en-US"/>
        </w:rPr>
      </w:pPr>
      <w:r>
        <w:rPr>
          <w:lang w:val="en-US" w:bidi="pt-BR"/>
        </w:rPr>
        <w:lastRenderedPageBreak/>
        <w:t>Auto-g</w:t>
      </w:r>
      <w:r w:rsidR="00176501">
        <w:rPr>
          <w:lang w:val="en-US" w:bidi="pt-BR"/>
        </w:rPr>
        <w:t>enerated Python Classes</w:t>
      </w:r>
    </w:p>
    <w:p w14:paraId="2E0D4325" w14:textId="75CB94B6" w:rsidR="00761F7C" w:rsidRDefault="00761F7C">
      <w:pPr>
        <w:rPr>
          <w:lang w:val="en-US" w:bidi="pt-BR"/>
        </w:rPr>
      </w:pPr>
      <w:r w:rsidRPr="00761F7C">
        <w:rPr>
          <w:lang w:val="en-US" w:bidi="pt-BR"/>
        </w:rPr>
        <w:t xml:space="preserve">All </w:t>
      </w:r>
      <w:r w:rsidR="0066190A">
        <w:rPr>
          <w:lang w:val="en-US" w:bidi="pt-BR"/>
        </w:rPr>
        <w:t>Python classes are generated automatically are stored under the “</w:t>
      </w:r>
      <w:r w:rsidR="0066190A" w:rsidRPr="00243D14">
        <w:rPr>
          <w:b/>
          <w:bCs/>
          <w:lang w:val="en-US" w:bidi="pt-BR"/>
        </w:rPr>
        <w:t>__</w:t>
      </w:r>
      <w:proofErr w:type="spellStart"/>
      <w:r w:rsidR="0066190A" w:rsidRPr="00243D14">
        <w:rPr>
          <w:b/>
          <w:bCs/>
          <w:lang w:val="en-US" w:bidi="pt-BR"/>
        </w:rPr>
        <w:t>auto_gen</w:t>
      </w:r>
      <w:proofErr w:type="spellEnd"/>
      <w:r w:rsidR="0066190A" w:rsidRPr="00243D14">
        <w:rPr>
          <w:b/>
          <w:bCs/>
          <w:lang w:val="en-US" w:bidi="pt-BR"/>
        </w:rPr>
        <w:t>__</w:t>
      </w:r>
      <w:r w:rsidR="0066190A">
        <w:rPr>
          <w:lang w:val="en-US" w:bidi="pt-BR"/>
        </w:rPr>
        <w:t>” folder.</w:t>
      </w:r>
      <w:r w:rsidR="00DE2707">
        <w:rPr>
          <w:lang w:val="en-US" w:bidi="pt-BR"/>
        </w:rPr>
        <w:t xml:space="preserve"> Below there is an example of </w:t>
      </w:r>
      <w:r w:rsidR="00930292">
        <w:rPr>
          <w:lang w:val="en-US" w:bidi="pt-BR"/>
        </w:rPr>
        <w:t>the implementation</w:t>
      </w:r>
      <w:r w:rsidR="00A01640">
        <w:rPr>
          <w:lang w:val="en-US" w:bidi="pt-BR"/>
        </w:rPr>
        <w:t xml:space="preserve"> (</w:t>
      </w:r>
      <w:r w:rsidR="00A01640" w:rsidRPr="00A01640">
        <w:rPr>
          <w:b/>
          <w:bCs/>
          <w:lang w:val="en-US" w:bidi="pt-BR"/>
        </w:rPr>
        <w:t>parent</w:t>
      </w:r>
      <w:r w:rsidR="00A01640">
        <w:rPr>
          <w:lang w:val="en-US" w:bidi="pt-BR"/>
        </w:rPr>
        <w:t xml:space="preserve"> and </w:t>
      </w:r>
      <w:r w:rsidR="00A01640" w:rsidRPr="00A01640">
        <w:rPr>
          <w:b/>
          <w:bCs/>
          <w:lang w:val="en-US" w:bidi="pt-BR"/>
        </w:rPr>
        <w:t>child</w:t>
      </w:r>
      <w:r w:rsidR="00A01640">
        <w:rPr>
          <w:lang w:val="en-US" w:bidi="pt-BR"/>
        </w:rPr>
        <w:t xml:space="preserve"> classes):</w:t>
      </w:r>
    </w:p>
    <w:p w14:paraId="34BC7583" w14:textId="77777777" w:rsidR="0066190A" w:rsidRPr="00761F7C" w:rsidRDefault="0066190A">
      <w:pPr>
        <w:rPr>
          <w:lang w:val="en-US" w:bidi="pt-BR"/>
        </w:rPr>
      </w:pPr>
    </w:p>
    <w:p w14:paraId="508F6309" w14:textId="36491DE9" w:rsidR="00924750" w:rsidRDefault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t>Parent</w:t>
      </w:r>
      <w:r>
        <w:rPr>
          <w:lang w:val="en-US" w:bidi="pt-BR"/>
        </w:rPr>
        <w:t xml:space="preserve"> </w:t>
      </w:r>
      <w:r w:rsidRPr="008F7395">
        <w:rPr>
          <w:b/>
          <w:bCs/>
          <w:lang w:val="en-US" w:bidi="pt-BR"/>
        </w:rPr>
        <w:t>class</w:t>
      </w:r>
      <w:r>
        <w:rPr>
          <w:lang w:val="en-US" w:bidi="pt-BR"/>
        </w:rPr>
        <w:t xml:space="preserve"> example (</w:t>
      </w:r>
      <w:r w:rsidRPr="005B446A">
        <w:rPr>
          <w:b/>
          <w:bCs/>
          <w:lang w:val="en-US" w:bidi="pt-BR"/>
        </w:rPr>
        <w:t>Animal</w:t>
      </w:r>
      <w:r>
        <w:rPr>
          <w:lang w:val="en-US" w:bidi="pt-BR"/>
        </w:rPr>
        <w:t>):</w:t>
      </w:r>
    </w:p>
    <w:p w14:paraId="2ED7C4A8" w14:textId="6D1C1A96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186DAD8F" w14:textId="4A6C7948" w:rsidR="00924750" w:rsidRDefault="00B73170" w:rsidP="00924750">
      <w:pPr>
        <w:jc w:val="center"/>
        <w:rPr>
          <w:lang w:val="en-US" w:bidi="pt-BR"/>
        </w:rPr>
      </w:pPr>
      <w:r w:rsidRPr="00B73170">
        <w:rPr>
          <w:noProof/>
        </w:rPr>
        <w:drawing>
          <wp:inline distT="0" distB="0" distL="0" distR="0" wp14:anchorId="2766191D" wp14:editId="1E032CA3">
            <wp:extent cx="6120130" cy="479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68A" w14:textId="157C903B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685A485A" w14:textId="77777777" w:rsidR="00FA565B" w:rsidRPr="00B763A6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63A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763A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object</w:t>
      </w:r>
      <w:r w:rsidRPr="00B763A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969755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3894A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4BAAF54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88F6F6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31B132AF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</w:p>
    <w:p w14:paraId="75F2380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age</w:t>
      </w:r>
    </w:p>
    <w:p w14:paraId="685BE67D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8A63F2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D06FD1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5E597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speak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59A774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"""The animal speaks. Has no arguments."""</w:t>
      </w:r>
    </w:p>
    <w:p w14:paraId="51DECB3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pass</w:t>
      </w:r>
      <w:proofErr w:type="spellEnd"/>
    </w:p>
    <w:p w14:paraId="378F3CC1" w14:textId="17F781D6" w:rsidR="00F92377" w:rsidRPr="00F92377" w:rsidRDefault="00F92377" w:rsidP="00F9237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827F20" w14:textId="57D41C39" w:rsidR="00F92377" w:rsidRDefault="00DE01E4" w:rsidP="00EC764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="00EC764E"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 w:rsidR="00EC764E">
        <w:rPr>
          <w:lang w:val="en-US" w:bidi="pt-BR"/>
        </w:rPr>
        <w:t>:</w:t>
      </w:r>
    </w:p>
    <w:p w14:paraId="5C78CCC3" w14:textId="49E908DA" w:rsidR="00EC764E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the constructor, </w:t>
      </w:r>
      <w:r w:rsidRPr="005E25D9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5E25D9">
        <w:rPr>
          <w:b/>
          <w:bCs/>
          <w:lang w:val="en-US" w:bidi="pt-BR"/>
        </w:rPr>
        <w:t>name</w:t>
      </w:r>
      <w:r w:rsidR="00650EAE">
        <w:rPr>
          <w:lang w:val="en-US" w:bidi="pt-BR"/>
        </w:rPr>
        <w:t xml:space="preserve"> are listed on the arguments, as expected.</w:t>
      </w:r>
    </w:p>
    <w:p w14:paraId="34B47923" w14:textId="0AF62385" w:rsidR="005E25D9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763C42">
        <w:rPr>
          <w:lang w:val="en-US" w:bidi="pt-BR"/>
        </w:rPr>
        <w:t xml:space="preserve">defined </w:t>
      </w:r>
      <w:r>
        <w:rPr>
          <w:lang w:val="en-US" w:bidi="pt-BR"/>
        </w:rPr>
        <w:t xml:space="preserve">class variables </w:t>
      </w:r>
      <w:r w:rsidRPr="005E25D9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 and </w:t>
      </w:r>
      <w:proofErr w:type="spellStart"/>
      <w:r w:rsidRPr="005E25D9">
        <w:rPr>
          <w:b/>
          <w:bCs/>
          <w:lang w:val="en-US" w:bidi="pt-BR"/>
        </w:rPr>
        <w:t>self.</w:t>
      </w:r>
      <w:r>
        <w:rPr>
          <w:b/>
          <w:bCs/>
          <w:lang w:val="en-US" w:bidi="pt-BR"/>
        </w:rPr>
        <w:t>age</w:t>
      </w:r>
      <w:proofErr w:type="spellEnd"/>
      <w:r>
        <w:rPr>
          <w:lang w:val="en-US" w:bidi="pt-BR"/>
        </w:rPr>
        <w:t xml:space="preserve"> store the values on default.</w:t>
      </w:r>
    </w:p>
    <w:p w14:paraId="5C3E7ABC" w14:textId="6AA42720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spellStart"/>
      <w:r w:rsidRPr="00393A98">
        <w:rPr>
          <w:b/>
          <w:bCs/>
          <w:lang w:val="en-US" w:bidi="pt-BR"/>
        </w:rPr>
        <w:t>self.age</w:t>
      </w:r>
      <w:proofErr w:type="spellEnd"/>
      <w:r w:rsidRPr="00393A98">
        <w:rPr>
          <w:b/>
          <w:bCs/>
          <w:lang w:val="en-US" w:bidi="pt-BR"/>
        </w:rPr>
        <w:t xml:space="preserve"> = age</w:t>
      </w:r>
      <w:r>
        <w:rPr>
          <w:lang w:val="en-US" w:bidi="pt-BR"/>
        </w:rPr>
        <w:t xml:space="preserve"> is correct, because it gets the input values on the constructor</w:t>
      </w:r>
    </w:p>
    <w:p w14:paraId="367DE0F3" w14:textId="2C48C645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But </w:t>
      </w:r>
      <w:r w:rsidR="00393A98" w:rsidRPr="00393A98">
        <w:rPr>
          <w:b/>
          <w:bCs/>
          <w:lang w:val="en-US" w:bidi="pt-BR"/>
        </w:rPr>
        <w:t>self.</w:t>
      </w:r>
      <w:r w:rsidR="00393A98">
        <w:rPr>
          <w:b/>
          <w:bCs/>
          <w:lang w:val="en-US" w:bidi="pt-BR"/>
        </w:rPr>
        <w:t>name</w:t>
      </w:r>
      <w:r w:rsidR="00393A98" w:rsidRPr="00393A98">
        <w:rPr>
          <w:b/>
          <w:bCs/>
          <w:lang w:val="en-US" w:bidi="pt-BR"/>
        </w:rPr>
        <w:t xml:space="preserve"> = </w:t>
      </w:r>
      <w:r w:rsidR="00393A98">
        <w:rPr>
          <w:b/>
          <w:bCs/>
          <w:lang w:val="en-US" w:bidi="pt-BR"/>
        </w:rPr>
        <w:t>“name”</w:t>
      </w:r>
      <w:r w:rsidR="00393A98">
        <w:rPr>
          <w:lang w:val="en-US" w:bidi="pt-BR"/>
        </w:rPr>
        <w:t xml:space="preserve"> </w:t>
      </w:r>
      <w:r w:rsidR="00122C4E">
        <w:rPr>
          <w:lang w:val="en-US" w:bidi="pt-BR"/>
        </w:rPr>
        <w:t xml:space="preserve">might be wrong, </w:t>
      </w:r>
      <w:r w:rsidR="00393A98">
        <w:rPr>
          <w:lang w:val="en-US" w:bidi="pt-BR"/>
        </w:rPr>
        <w:t xml:space="preserve">since it always </w:t>
      </w:r>
      <w:r w:rsidR="00A865A4">
        <w:rPr>
          <w:lang w:val="en-US" w:bidi="pt-BR"/>
        </w:rPr>
        <w:t>gets</w:t>
      </w:r>
      <w:r w:rsidR="00393A98">
        <w:rPr>
          <w:lang w:val="en-US" w:bidi="pt-BR"/>
        </w:rPr>
        <w:t xml:space="preserve"> </w:t>
      </w:r>
      <w:r w:rsidR="0024119D">
        <w:rPr>
          <w:lang w:val="en-US" w:bidi="pt-BR"/>
        </w:rPr>
        <w:t xml:space="preserve">the string </w:t>
      </w:r>
      <w:r w:rsidR="0024119D" w:rsidRPr="004163B1">
        <w:rPr>
          <w:b/>
          <w:bCs/>
          <w:lang w:val="en-US" w:bidi="pt-BR"/>
        </w:rPr>
        <w:t>“name”</w:t>
      </w:r>
      <w:r w:rsidR="0024119D">
        <w:rPr>
          <w:lang w:val="en-US" w:bidi="pt-BR"/>
        </w:rPr>
        <w:t xml:space="preserve"> instead of the actual input </w:t>
      </w:r>
      <w:r w:rsidR="0024119D" w:rsidRPr="0024119D">
        <w:rPr>
          <w:b/>
          <w:bCs/>
          <w:lang w:val="en-US" w:bidi="pt-BR"/>
        </w:rPr>
        <w:t>name</w:t>
      </w:r>
      <w:r w:rsidR="0024119D">
        <w:rPr>
          <w:lang w:val="en-US" w:bidi="pt-BR"/>
        </w:rPr>
        <w:t xml:space="preserve"> variable.</w:t>
      </w:r>
    </w:p>
    <w:p w14:paraId="1B14FE32" w14:textId="71CF6F30" w:rsidR="00501308" w:rsidRDefault="00501308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Of course</w:t>
      </w:r>
      <w:r w:rsidR="001A0193">
        <w:rPr>
          <w:lang w:val="en-US" w:bidi="pt-BR"/>
        </w:rPr>
        <w:t>, it</w:t>
      </w:r>
      <w:r>
        <w:rPr>
          <w:lang w:val="en-US" w:bidi="pt-BR"/>
        </w:rPr>
        <w:t xml:space="preserve"> is possible to pass a string as the default values.</w:t>
      </w:r>
    </w:p>
    <w:p w14:paraId="3DE979ED" w14:textId="06F84351" w:rsidR="00793831" w:rsidRDefault="00793831" w:rsidP="00793831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There is a comment above variable </w:t>
      </w:r>
      <w:r w:rsidRPr="00793831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, as defined on the </w:t>
      </w:r>
      <w:r w:rsidRPr="00793831">
        <w:rPr>
          <w:b/>
          <w:bCs/>
          <w:lang w:val="en-US" w:bidi="pt-BR"/>
        </w:rPr>
        <w:t>comment</w:t>
      </w:r>
      <w:r>
        <w:rPr>
          <w:lang w:val="en-US" w:bidi="pt-BR"/>
        </w:rPr>
        <w:t>.</w:t>
      </w:r>
    </w:p>
    <w:p w14:paraId="0FB7B6F6" w14:textId="0AAEF6D8" w:rsidR="00650EAE" w:rsidRDefault="00650EAE" w:rsidP="00650E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method </w:t>
      </w:r>
      <w:r w:rsidRPr="00AD096D">
        <w:rPr>
          <w:b/>
          <w:bCs/>
          <w:lang w:val="en-US" w:bidi="pt-BR"/>
        </w:rPr>
        <w:t>spea</w:t>
      </w:r>
      <w:r w:rsidR="00AD096D" w:rsidRPr="00AD096D">
        <w:rPr>
          <w:b/>
          <w:bCs/>
          <w:lang w:val="en-US" w:bidi="pt-BR"/>
        </w:rPr>
        <w:t>k</w:t>
      </w:r>
      <w:r w:rsidR="00AD096D">
        <w:rPr>
          <w:lang w:val="en-US" w:bidi="pt-BR"/>
        </w:rPr>
        <w:t xml:space="preserve"> is defined with its </w:t>
      </w:r>
      <w:r w:rsidR="00AD096D" w:rsidRPr="00C61324">
        <w:rPr>
          <w:b/>
          <w:bCs/>
          <w:lang w:val="en-US" w:bidi="pt-BR"/>
        </w:rPr>
        <w:t>docstring</w:t>
      </w:r>
      <w:r w:rsidR="00AD096D">
        <w:rPr>
          <w:lang w:val="en-US" w:bidi="pt-BR"/>
        </w:rPr>
        <w:t>, but has no code</w:t>
      </w:r>
      <w:r w:rsidR="00743894">
        <w:rPr>
          <w:lang w:val="en-US" w:bidi="pt-BR"/>
        </w:rPr>
        <w:t xml:space="preserve"> below</w:t>
      </w:r>
      <w:r w:rsidR="00AD096D">
        <w:rPr>
          <w:lang w:val="en-US" w:bidi="pt-BR"/>
        </w:rPr>
        <w:t>.</w:t>
      </w:r>
    </w:p>
    <w:p w14:paraId="0DF92679" w14:textId="5F9825C9" w:rsidR="00AD096D" w:rsidRPr="00EC764E" w:rsidRDefault="00AD096D" w:rsidP="00AD096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user must add the actual code for each method.</w:t>
      </w:r>
    </w:p>
    <w:p w14:paraId="1323D5B3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16579123" w14:textId="581D2AFA" w:rsidR="00924750" w:rsidRDefault="006A7EB7" w:rsidP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lastRenderedPageBreak/>
        <w:t>Child</w:t>
      </w:r>
      <w:r>
        <w:rPr>
          <w:lang w:val="en-US" w:bidi="pt-BR"/>
        </w:rPr>
        <w:t xml:space="preserve"> </w:t>
      </w:r>
      <w:r w:rsidR="00924750" w:rsidRPr="008F7395">
        <w:rPr>
          <w:b/>
          <w:bCs/>
          <w:lang w:val="en-US" w:bidi="pt-BR"/>
        </w:rPr>
        <w:t>class</w:t>
      </w:r>
      <w:r w:rsidR="00924750">
        <w:rPr>
          <w:lang w:val="en-US" w:bidi="pt-BR"/>
        </w:rPr>
        <w:t xml:space="preserve"> example (</w:t>
      </w:r>
      <w:proofErr w:type="spellStart"/>
      <w:r w:rsidRPr="005B446A">
        <w:rPr>
          <w:b/>
          <w:bCs/>
          <w:lang w:val="en-US" w:bidi="pt-BR"/>
        </w:rPr>
        <w:t>Dog#Animal</w:t>
      </w:r>
      <w:proofErr w:type="spellEnd"/>
      <w:r w:rsidR="00924750">
        <w:rPr>
          <w:lang w:val="en-US" w:bidi="pt-BR"/>
        </w:rPr>
        <w:t>)</w:t>
      </w:r>
      <w:r w:rsidR="009F07B8">
        <w:rPr>
          <w:lang w:val="en-US" w:bidi="pt-BR"/>
        </w:rPr>
        <w:t xml:space="preserve"> [Dog inherits Animal]</w:t>
      </w:r>
      <w:r w:rsidR="00924750">
        <w:rPr>
          <w:lang w:val="en-US" w:bidi="pt-BR"/>
        </w:rPr>
        <w:t>:</w:t>
      </w:r>
    </w:p>
    <w:p w14:paraId="197C19B1" w14:textId="77777777" w:rsidR="00873162" w:rsidRPr="00F92377" w:rsidRDefault="00873162" w:rsidP="00873162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0763AFAF" w14:textId="2993E995" w:rsidR="00924750" w:rsidRDefault="00283AFE" w:rsidP="008F7395">
      <w:pPr>
        <w:jc w:val="center"/>
        <w:rPr>
          <w:lang w:val="en-US" w:bidi="pt-BR"/>
        </w:rPr>
      </w:pPr>
      <w:r w:rsidRPr="00283AFE">
        <w:rPr>
          <w:noProof/>
        </w:rPr>
        <w:drawing>
          <wp:inline distT="0" distB="0" distL="0" distR="0" wp14:anchorId="58935343" wp14:editId="54B811C4">
            <wp:extent cx="6120130" cy="74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22" cy="7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57A4" w14:textId="77777777" w:rsidR="003D1BAE" w:rsidRPr="00F92377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56CCC764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090A392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3F16E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Dog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75EB3A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barkSound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71EBA5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20DEE5E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0A66E0" w14:textId="43A33C10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Animal.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19525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7827C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4E9AA6CD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</w:p>
    <w:p w14:paraId="1DFDF871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</w:p>
    <w:p w14:paraId="3330C51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05EC7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Type for that class.</w:t>
      </w:r>
    </w:p>
    <w:p w14:paraId="0B4DFE7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"dog"</w:t>
      </w:r>
    </w:p>
    <w:p w14:paraId="4A2784F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2546A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Bark sound.</w:t>
      </w:r>
    </w:p>
    <w:p w14:paraId="5615759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</w:p>
    <w:p w14:paraId="104C659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E31060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6AF812A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4ACC96" w14:textId="77777777" w:rsidR="003D1BAE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>
        <w:rPr>
          <w:lang w:val="en-US" w:bidi="pt-BR"/>
        </w:rPr>
        <w:t>:</w:t>
      </w:r>
    </w:p>
    <w:p w14:paraId="7B975C66" w14:textId="76F254E4" w:rsidR="003D1BAE" w:rsidRDefault="00F51E02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</w:t>
      </w:r>
      <w:r w:rsidR="003D1BAE">
        <w:rPr>
          <w:lang w:val="en-US" w:bidi="pt-BR"/>
        </w:rPr>
        <w:t>he constructor</w:t>
      </w:r>
      <w:r>
        <w:rPr>
          <w:lang w:val="en-US" w:bidi="pt-BR"/>
        </w:rPr>
        <w:t xml:space="preserve"> has </w:t>
      </w:r>
      <w:proofErr w:type="spellStart"/>
      <w:r w:rsidRPr="00AD1EFC">
        <w:rPr>
          <w:b/>
          <w:bCs/>
          <w:lang w:val="en-US" w:bidi="pt-BR"/>
        </w:rPr>
        <w:t>barkSound</w:t>
      </w:r>
      <w:proofErr w:type="spellEnd"/>
      <w:r w:rsidRPr="00F51E02">
        <w:rPr>
          <w:lang w:val="en-US" w:bidi="pt-BR"/>
        </w:rPr>
        <w:t xml:space="preserve">, </w:t>
      </w:r>
      <w:proofErr w:type="spellStart"/>
      <w:r w:rsidRPr="00AD1EFC">
        <w:rPr>
          <w:b/>
          <w:bCs/>
          <w:lang w:val="en-US" w:bidi="pt-BR"/>
        </w:rPr>
        <w:t>dogAge</w:t>
      </w:r>
      <w:proofErr w:type="spellEnd"/>
      <w:r w:rsidR="00AD1EFC">
        <w:rPr>
          <w:lang w:val="en-US" w:bidi="pt-BR"/>
        </w:rPr>
        <w:t xml:space="preserve"> and</w:t>
      </w:r>
      <w:r w:rsidRPr="00F51E02">
        <w:rPr>
          <w:lang w:val="en-US" w:bidi="pt-BR"/>
        </w:rPr>
        <w:t xml:space="preserve"> </w:t>
      </w:r>
      <w:proofErr w:type="spellStart"/>
      <w:r w:rsidRPr="00AD1EFC">
        <w:rPr>
          <w:b/>
          <w:bCs/>
          <w:lang w:val="en-US" w:bidi="pt-BR"/>
        </w:rPr>
        <w:t>dogName</w:t>
      </w:r>
      <w:proofErr w:type="spellEnd"/>
      <w:r w:rsidR="00E07C14">
        <w:rPr>
          <w:lang w:val="en-US" w:bidi="pt-BR"/>
        </w:rPr>
        <w:t xml:space="preserve"> </w:t>
      </w:r>
      <w:r w:rsidRPr="00E07C14">
        <w:rPr>
          <w:lang w:val="en-US" w:bidi="pt-BR"/>
        </w:rPr>
        <w:t>that were</w:t>
      </w:r>
      <w:r>
        <w:rPr>
          <w:b/>
          <w:bCs/>
          <w:lang w:val="en-US" w:bidi="pt-BR"/>
        </w:rPr>
        <w:t xml:space="preserve"> </w:t>
      </w:r>
      <w:r w:rsidR="003D1BAE">
        <w:rPr>
          <w:lang w:val="en-US" w:bidi="pt-BR"/>
        </w:rPr>
        <w:t>listed on the arguments</w:t>
      </w:r>
      <w:r w:rsidR="00975326">
        <w:rPr>
          <w:lang w:val="en-US" w:bidi="pt-BR"/>
        </w:rPr>
        <w:t xml:space="preserve"> listed</w:t>
      </w:r>
      <w:r w:rsidR="003D1BAE">
        <w:rPr>
          <w:lang w:val="en-US" w:bidi="pt-BR"/>
        </w:rPr>
        <w:t>, as expected.</w:t>
      </w:r>
    </w:p>
    <w:p w14:paraId="49AFA165" w14:textId="1D9D0C27" w:rsidR="00793831" w:rsidRDefault="00FA7EB6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2E7255">
        <w:rPr>
          <w:lang w:val="en-US" w:bidi="pt-BR"/>
        </w:rPr>
        <w:t>parent class is instantiated when calling the parent constructor.</w:t>
      </w:r>
    </w:p>
    <w:p w14:paraId="27798C7B" w14:textId="09A64C40" w:rsidR="003F6373" w:rsidRDefault="003F6373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gramStart"/>
      <w:r w:rsidRPr="00B11E63">
        <w:rPr>
          <w:b/>
          <w:bCs/>
          <w:lang w:val="en-US" w:bidi="pt-BR"/>
        </w:rPr>
        <w:t>Animal</w:t>
      </w:r>
      <w:r w:rsidRPr="003F6373">
        <w:rPr>
          <w:lang w:val="en-US" w:bidi="pt-BR"/>
        </w:rPr>
        <w:t>._</w:t>
      </w:r>
      <w:proofErr w:type="gramEnd"/>
      <w:r w:rsidRPr="003F6373">
        <w:rPr>
          <w:lang w:val="en-US" w:bidi="pt-BR"/>
        </w:rPr>
        <w:t>_</w:t>
      </w:r>
      <w:proofErr w:type="spellStart"/>
      <w:r w:rsidRPr="003F6373">
        <w:rPr>
          <w:lang w:val="en-US" w:bidi="pt-BR"/>
        </w:rPr>
        <w:t>init</w:t>
      </w:r>
      <w:proofErr w:type="spellEnd"/>
      <w:r w:rsidRPr="003F6373">
        <w:rPr>
          <w:lang w:val="en-US" w:bidi="pt-BR"/>
        </w:rPr>
        <w:t xml:space="preserve">__(self, </w:t>
      </w:r>
      <w:r w:rsidRPr="00877B12">
        <w:rPr>
          <w:b/>
          <w:bCs/>
          <w:color w:val="FF0000"/>
          <w:lang w:val="en-US" w:bidi="pt-BR"/>
        </w:rPr>
        <w:t xml:space="preserve">age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3F6373">
        <w:rPr>
          <w:lang w:val="en-US" w:bidi="pt-BR"/>
        </w:rPr>
        <w:t xml:space="preserve">, </w:t>
      </w:r>
      <w:r w:rsidRPr="00877B12">
        <w:rPr>
          <w:b/>
          <w:bCs/>
          <w:color w:val="FF0000"/>
          <w:lang w:val="en-US" w:bidi="pt-BR"/>
        </w:rPr>
        <w:t xml:space="preserve">name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3F6373">
        <w:rPr>
          <w:lang w:val="en-US" w:bidi="pt-BR"/>
        </w:rPr>
        <w:t>)</w:t>
      </w:r>
    </w:p>
    <w:p w14:paraId="4BC7F75C" w14:textId="31F36241" w:rsidR="00D00D4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that </w:t>
      </w:r>
      <w:r w:rsidRPr="00877B12">
        <w:rPr>
          <w:b/>
          <w:bCs/>
          <w:color w:val="FF0000"/>
          <w:lang w:val="en-US" w:bidi="pt-BR"/>
        </w:rPr>
        <w:t xml:space="preserve">age </w:t>
      </w:r>
      <w:r>
        <w:rPr>
          <w:lang w:val="en-US" w:bidi="pt-BR"/>
        </w:rPr>
        <w:t xml:space="preserve">and </w:t>
      </w:r>
      <w:r w:rsidRPr="00877B12">
        <w:rPr>
          <w:b/>
          <w:bCs/>
          <w:color w:val="FF0000"/>
          <w:lang w:val="en-US" w:bidi="pt-BR"/>
        </w:rPr>
        <w:t xml:space="preserve">name </w:t>
      </w:r>
      <w:r>
        <w:rPr>
          <w:lang w:val="en-US" w:bidi="pt-BR"/>
        </w:rPr>
        <w:t>are the variable</w:t>
      </w:r>
      <w:r w:rsidR="00AD2A9B">
        <w:rPr>
          <w:lang w:val="en-US" w:bidi="pt-BR"/>
        </w:rPr>
        <w:t xml:space="preserve">s </w:t>
      </w:r>
      <w:r>
        <w:rPr>
          <w:lang w:val="en-US" w:bidi="pt-BR"/>
        </w:rPr>
        <w:t xml:space="preserve">on the parent </w:t>
      </w:r>
      <w:r w:rsidR="00AD2A9B">
        <w:rPr>
          <w:lang w:val="en-US" w:bidi="pt-BR"/>
        </w:rPr>
        <w:t xml:space="preserve">constructor </w:t>
      </w:r>
      <w:r>
        <w:rPr>
          <w:lang w:val="en-US" w:bidi="pt-BR"/>
        </w:rPr>
        <w:t>class</w:t>
      </w:r>
      <w:r w:rsidR="00AD2A9B">
        <w:rPr>
          <w:lang w:val="en-US" w:bidi="pt-BR"/>
        </w:rPr>
        <w:t>.</w:t>
      </w:r>
    </w:p>
    <w:p w14:paraId="18BFB336" w14:textId="0F6092F7" w:rsidR="007320A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And</w:t>
      </w:r>
      <w:r w:rsidRPr="007320A0">
        <w:rPr>
          <w:b/>
          <w:bCs/>
          <w:color w:val="00B0F0"/>
          <w:lang w:val="en-US" w:bidi="pt-BR"/>
        </w:rPr>
        <w:t xml:space="preserve">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>
        <w:rPr>
          <w:lang w:val="en-US" w:bidi="pt-BR"/>
        </w:rPr>
        <w:t xml:space="preserve"> </w:t>
      </w:r>
      <w:r w:rsidR="00AD2A9B">
        <w:rPr>
          <w:lang w:val="en-US" w:bidi="pt-BR"/>
        </w:rPr>
        <w:t>are the variables on the child constructor.</w:t>
      </w:r>
    </w:p>
    <w:p w14:paraId="06F2C734" w14:textId="18F22FFC" w:rsidR="00695225" w:rsidRDefault="00695225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was defined on </w:t>
      </w:r>
      <w:proofErr w:type="spellStart"/>
      <w:r w:rsidRPr="00695225"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by: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age</w:t>
      </w:r>
      <w:r w:rsidRPr="00695225">
        <w:rPr>
          <w:b/>
          <w:bCs/>
          <w:lang w:val="en-US" w:bidi="pt-BR"/>
        </w:rPr>
        <w:t>]</w:t>
      </w:r>
      <w:r w:rsidRPr="00695225">
        <w:rPr>
          <w:lang w:val="en-US" w:bidi="pt-BR"/>
        </w:rPr>
        <w:t xml:space="preserve">,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name</w:t>
      </w:r>
      <w:r w:rsidRPr="00695225">
        <w:rPr>
          <w:b/>
          <w:bCs/>
          <w:lang w:val="en-US" w:bidi="pt-BR"/>
        </w:rPr>
        <w:t>]</w:t>
      </w:r>
      <w:r>
        <w:rPr>
          <w:lang w:val="en-US" w:bidi="pt-BR"/>
        </w:rPr>
        <w:t>.</w:t>
      </w:r>
    </w:p>
    <w:p w14:paraId="1E2783A8" w14:textId="1FFA7AEA" w:rsidR="00695225" w:rsidRDefault="00A344CB" w:rsidP="00796B1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class </w:t>
      </w:r>
      <w:r w:rsidRPr="00EA6DA3">
        <w:rPr>
          <w:b/>
          <w:bCs/>
          <w:lang w:val="en-US" w:bidi="pt-BR"/>
        </w:rPr>
        <w:t>variables</w:t>
      </w:r>
      <w:r>
        <w:rPr>
          <w:lang w:val="en-US" w:bidi="pt-BR"/>
        </w:rPr>
        <w:t xml:space="preserve"> get their </w:t>
      </w:r>
      <w:r w:rsidRPr="00A344CB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values, as expected.</w:t>
      </w:r>
    </w:p>
    <w:p w14:paraId="674A2D09" w14:textId="6A7AC364" w:rsidR="009B1375" w:rsidRDefault="009B1375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Notice there is</w:t>
      </w:r>
      <w:r w:rsidR="0018407F">
        <w:rPr>
          <w:lang w:val="en-US" w:bidi="pt-BR"/>
        </w:rPr>
        <w:t xml:space="preserve"> a</w:t>
      </w:r>
      <w:r>
        <w:rPr>
          <w:lang w:val="en-US" w:bidi="pt-BR"/>
        </w:rPr>
        <w:t xml:space="preserve"> </w:t>
      </w:r>
      <w:r w:rsidRPr="0018407F">
        <w:rPr>
          <w:b/>
          <w:bCs/>
          <w:lang w:val="en-US" w:bidi="pt-BR"/>
        </w:rPr>
        <w:t>type</w:t>
      </w:r>
      <w:r>
        <w:rPr>
          <w:lang w:val="en-US" w:bidi="pt-BR"/>
        </w:rPr>
        <w:t xml:space="preserve"> variable that did not exists on the </w:t>
      </w:r>
      <w:r w:rsidR="007E311C">
        <w:rPr>
          <w:lang w:val="en-US" w:bidi="pt-BR"/>
        </w:rPr>
        <w:t>parent.</w:t>
      </w:r>
    </w:p>
    <w:p w14:paraId="02A6D4A9" w14:textId="6FDF9A83" w:rsidR="007E311C" w:rsidRDefault="007E311C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it gets a </w:t>
      </w:r>
      <w:r w:rsidRPr="00184AC2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</w:t>
      </w:r>
      <w:r w:rsidR="00184AC2">
        <w:rPr>
          <w:lang w:val="en-US" w:bidi="pt-BR"/>
        </w:rPr>
        <w:t xml:space="preserve">string </w:t>
      </w:r>
      <w:r>
        <w:rPr>
          <w:lang w:val="en-US" w:bidi="pt-BR"/>
        </w:rPr>
        <w:t xml:space="preserve">value </w:t>
      </w:r>
      <w:r w:rsidR="00184AC2">
        <w:rPr>
          <w:b/>
          <w:bCs/>
          <w:lang w:val="en-US" w:bidi="pt-BR"/>
        </w:rPr>
        <w:t>“</w:t>
      </w:r>
      <w:r w:rsidRPr="00184AC2">
        <w:rPr>
          <w:b/>
          <w:bCs/>
          <w:lang w:val="en-US" w:bidi="pt-BR"/>
        </w:rPr>
        <w:t>dog</w:t>
      </w:r>
      <w:r w:rsidR="00184AC2">
        <w:rPr>
          <w:b/>
          <w:bCs/>
          <w:lang w:val="en-US" w:bidi="pt-BR"/>
        </w:rPr>
        <w:t>”</w:t>
      </w:r>
      <w:r w:rsidR="00184AC2">
        <w:rPr>
          <w:lang w:val="en-US" w:bidi="pt-BR"/>
        </w:rPr>
        <w:t>.</w:t>
      </w:r>
    </w:p>
    <w:p w14:paraId="6B75DEE6" w14:textId="6281A684" w:rsidR="00184AC2" w:rsidRDefault="00184AC2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all </w:t>
      </w:r>
      <w:r w:rsidR="00EE4493" w:rsidRPr="00785957">
        <w:rPr>
          <w:b/>
          <w:bCs/>
          <w:lang w:val="en-US" w:bidi="pt-BR"/>
        </w:rPr>
        <w:t>variables</w:t>
      </w:r>
      <w:r w:rsidR="00EE4493">
        <w:rPr>
          <w:lang w:val="en-US" w:bidi="pt-BR"/>
        </w:rPr>
        <w:t xml:space="preserve"> should respect the correct </w:t>
      </w:r>
      <w:r w:rsidR="006A3552">
        <w:rPr>
          <w:lang w:val="en-US" w:bidi="pt-BR"/>
        </w:rPr>
        <w:t xml:space="preserve">listed </w:t>
      </w:r>
      <w:r w:rsidR="00EE4493" w:rsidRPr="0047590F">
        <w:rPr>
          <w:b/>
          <w:bCs/>
          <w:lang w:val="en-US" w:bidi="pt-BR"/>
        </w:rPr>
        <w:t>datatypes</w:t>
      </w:r>
      <w:r w:rsidR="00EE4493">
        <w:rPr>
          <w:lang w:val="en-US" w:bidi="pt-BR"/>
        </w:rPr>
        <w:t>.</w:t>
      </w:r>
    </w:p>
    <w:p w14:paraId="22DDF424" w14:textId="5A1FD31A" w:rsidR="008C7FB7" w:rsidRDefault="008C7FB7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Finally, on the first line, notice that the parent class was imported correctly.</w:t>
      </w:r>
    </w:p>
    <w:p w14:paraId="11F2811D" w14:textId="3C01F003" w:rsidR="008C7FB7" w:rsidRDefault="008C7FB7" w:rsidP="008C7FB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This assumes they are all on the same folder!</w:t>
      </w:r>
    </w:p>
    <w:p w14:paraId="34A87F66" w14:textId="2DC01DD7" w:rsidR="003D1BAE" w:rsidRDefault="003D1BAE" w:rsidP="00924750">
      <w:pPr>
        <w:rPr>
          <w:lang w:val="en-US" w:bidi="pt-BR"/>
        </w:rPr>
      </w:pPr>
    </w:p>
    <w:p w14:paraId="3E4594CD" w14:textId="77777777" w:rsidR="007320B0" w:rsidRPr="00825CB2" w:rsidRDefault="007320B0" w:rsidP="00924750">
      <w:pPr>
        <w:rPr>
          <w:lang w:val="en-US" w:bidi="pt-BR"/>
        </w:rPr>
      </w:pPr>
    </w:p>
    <w:p w14:paraId="32ACF229" w14:textId="70DB8177" w:rsidR="00BE634E" w:rsidRPr="00176501" w:rsidRDefault="00BE634E" w:rsidP="00BE634E">
      <w:pPr>
        <w:pStyle w:val="Ttulo1"/>
        <w:rPr>
          <w:lang w:val="en-US"/>
        </w:rPr>
      </w:pPr>
      <w:r>
        <w:rPr>
          <w:lang w:val="en-US" w:bidi="pt-BR"/>
        </w:rPr>
        <w:lastRenderedPageBreak/>
        <w:t xml:space="preserve">Auto-generated Python </w:t>
      </w:r>
      <w:r w:rsidR="003A5A57">
        <w:rPr>
          <w:lang w:val="en-US" w:bidi="pt-BR"/>
        </w:rPr>
        <w:t xml:space="preserve">Unit Test </w:t>
      </w:r>
      <w:r>
        <w:rPr>
          <w:lang w:val="en-US" w:bidi="pt-BR"/>
        </w:rPr>
        <w:t>Classes</w:t>
      </w:r>
    </w:p>
    <w:p w14:paraId="49AF5F8B" w14:textId="67110807" w:rsidR="00901FB9" w:rsidRDefault="00901FB9" w:rsidP="00BE634E">
      <w:pPr>
        <w:rPr>
          <w:lang w:val="en-US" w:bidi="pt-BR"/>
        </w:rPr>
      </w:pPr>
      <w:r>
        <w:rPr>
          <w:lang w:val="en-US" w:bidi="pt-BR"/>
        </w:rPr>
        <w:t xml:space="preserve">In addition to the classes, the code also </w:t>
      </w:r>
      <w:r w:rsidR="002F1881">
        <w:rPr>
          <w:lang w:val="en-US" w:bidi="pt-BR"/>
        </w:rPr>
        <w:t xml:space="preserve">auto-generates </w:t>
      </w:r>
      <w:r w:rsidR="0034666D">
        <w:rPr>
          <w:lang w:val="en-US" w:bidi="pt-BR"/>
        </w:rPr>
        <w:t>templates for the unit tests.</w:t>
      </w:r>
    </w:p>
    <w:p w14:paraId="136DE6E3" w14:textId="295F1E02" w:rsidR="0034666D" w:rsidRDefault="0034666D" w:rsidP="00BE634E">
      <w:pPr>
        <w:rPr>
          <w:lang w:val="en-US" w:bidi="pt-BR"/>
        </w:rPr>
      </w:pPr>
      <w:r w:rsidRPr="0034666D">
        <w:rPr>
          <w:b/>
          <w:bCs/>
          <w:color w:val="FF0000"/>
          <w:lang w:val="en-US" w:bidi="pt-BR"/>
        </w:rPr>
        <w:t>Disclaimer</w:t>
      </w:r>
      <w:r>
        <w:rPr>
          <w:lang w:val="en-US" w:bidi="pt-BR"/>
        </w:rPr>
        <w:t>:</w:t>
      </w:r>
    </w:p>
    <w:p w14:paraId="410EFA22" w14:textId="54A856E4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The generated unit tests are only templates.</w:t>
      </w:r>
    </w:p>
    <w:p w14:paraId="41E84910" w14:textId="0AF21421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They only apply the unit tests for the data types on the </w:t>
      </w:r>
      <w:proofErr w:type="gramStart"/>
      <w:r>
        <w:rPr>
          <w:lang w:val="en-US" w:bidi="pt-BR"/>
        </w:rPr>
        <w:t>columns</w:t>
      </w:r>
      <w:proofErr w:type="gramEnd"/>
      <w:r>
        <w:rPr>
          <w:lang w:val="en-US" w:bidi="pt-BR"/>
        </w:rPr>
        <w:t xml:space="preserve"> “datatypes”.</w:t>
      </w:r>
    </w:p>
    <w:p w14:paraId="03FAEEA3" w14:textId="116E2CAD" w:rsidR="00CE2B7E" w:rsidRDefault="00CE2B7E" w:rsidP="00CE2B7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Note that the values to be teste must be edited on the codes.</w:t>
      </w:r>
    </w:p>
    <w:p w14:paraId="591A5613" w14:textId="38905DA3" w:rsidR="0034666D" w:rsidRDefault="00045237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Additional tests for each method depend on the actual implementation of each function.</w:t>
      </w:r>
    </w:p>
    <w:p w14:paraId="1564FEAC" w14:textId="770AF172" w:rsidR="00B3317D" w:rsidRDefault="00B3317D" w:rsidP="00B3317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But the template for each is already there.</w:t>
      </w:r>
    </w:p>
    <w:p w14:paraId="4DDCB9F4" w14:textId="62FE1F97" w:rsidR="0070594F" w:rsidRPr="0070594F" w:rsidRDefault="0070594F" w:rsidP="0070594F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 w:rsidRPr="0070594F">
        <w:rPr>
          <w:b/>
          <w:bCs/>
          <w:lang w:val="en-US" w:bidi="pt-BR"/>
        </w:rPr>
        <w:t>parent</w:t>
      </w:r>
      <w:r w:rsidRPr="0070594F">
        <w:rPr>
          <w:lang w:val="en-US" w:bidi="pt-BR"/>
        </w:rPr>
        <w:t xml:space="preserve"> 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 w:rsidRPr="0070594F">
        <w:rPr>
          <w:b/>
          <w:bCs/>
          <w:lang w:val="en-US" w:bidi="pt-BR"/>
        </w:rPr>
        <w:t>Animal</w:t>
      </w:r>
      <w:r w:rsidRPr="0070594F">
        <w:rPr>
          <w:lang w:val="en-US" w:bidi="pt-BR"/>
        </w:rPr>
        <w:t>):</w:t>
      </w:r>
    </w:p>
    <w:p w14:paraId="7B8D158B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6E8060A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E086A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33DEA1F5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F80AC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TestAnimalTypes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CC20E7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BB0EE0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DA84861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Animal """</w:t>
      </w:r>
    </w:p>
    <w:p w14:paraId="5BED6FC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EE6FF0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Animal(age, name)</w:t>
      </w:r>
    </w:p>
    <w:p w14:paraId="3ED1F36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7289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.AnimalObj.name</w:t>
      </w:r>
    </w:p>
    <w:p w14:paraId="2005ABB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.AnimalObj.age</w:t>
      </w:r>
      <w:proofErr w:type="spellEnd"/>
    </w:p>
    <w:p w14:paraId="1499449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6E8A4FA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60DE20A" w14:textId="77777777" w:rsidR="002F0E97" w:rsidRPr="002F0E97" w:rsidRDefault="002F0E97" w:rsidP="002F0E9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A55D98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C04606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Animal """</w:t>
      </w:r>
    </w:p>
    <w:p w14:paraId="2EF2C3C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4E89C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A079BB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EE675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4FF71F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46C3BFC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EA15E8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TestSpeak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FB553EF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61FCA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C272E4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to test method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Animal.speak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 """</w:t>
      </w:r>
    </w:p>
    <w:p w14:paraId="6063623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75AC30E" w14:textId="7A5430C0" w:rsidR="002F0E97" w:rsidRDefault="002F0E97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ADF32BC" w14:textId="77777777" w:rsidR="00AB22CF" w:rsidRPr="002F0E97" w:rsidRDefault="00AB22CF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F9BD6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E4505F" w14:textId="1D3D36D2" w:rsid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506CCF62" w14:textId="77777777" w:rsidR="00CA2B4B" w:rsidRPr="002F0E97" w:rsidRDefault="00CA2B4B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5AEFB79" w14:textId="741B72E9" w:rsidR="00BE634E" w:rsidRDefault="00CA2B4B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It starts by defining the </w:t>
      </w:r>
      <w:proofErr w:type="spellStart"/>
      <w:r w:rsidRPr="00CA2B4B">
        <w:rPr>
          <w:b/>
          <w:bCs/>
          <w:lang w:val="en-US" w:bidi="pt-BR"/>
        </w:rPr>
        <w:t>unittest</w:t>
      </w:r>
      <w:proofErr w:type="spellEnd"/>
      <w:r>
        <w:rPr>
          <w:lang w:val="en-US" w:bidi="pt-BR"/>
        </w:rPr>
        <w:t xml:space="preserve"> module, and </w:t>
      </w:r>
      <w:r w:rsidR="00632764" w:rsidRPr="008900F2">
        <w:rPr>
          <w:b/>
          <w:bCs/>
          <w:lang w:val="en-US" w:bidi="pt-BR"/>
        </w:rPr>
        <w:t>imports</w:t>
      </w:r>
      <w:r w:rsidR="00632764">
        <w:rPr>
          <w:lang w:val="en-US" w:bidi="pt-BR"/>
        </w:rPr>
        <w:t xml:space="preserve"> </w:t>
      </w:r>
      <w:r>
        <w:rPr>
          <w:lang w:val="en-US" w:bidi="pt-BR"/>
        </w:rPr>
        <w:t>the class to be tested</w:t>
      </w:r>
      <w:r w:rsidR="00632764">
        <w:rPr>
          <w:lang w:val="en-US" w:bidi="pt-BR"/>
        </w:rPr>
        <w:t>.</w:t>
      </w:r>
    </w:p>
    <w:p w14:paraId="5C144064" w14:textId="5F429979" w:rsidR="008900F2" w:rsidRDefault="008900F2" w:rsidP="008900F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case, the </w:t>
      </w:r>
      <w:r w:rsidRPr="00262E4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class.</w:t>
      </w:r>
    </w:p>
    <w:p w14:paraId="709E1D0D" w14:textId="083B5FA9" w:rsidR="00CA2B4B" w:rsidRDefault="006B0CF7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Then, it starts the unit test class for data types for the variables of the class.</w:t>
      </w:r>
    </w:p>
    <w:p w14:paraId="4992083F" w14:textId="3CB5D9BB" w:rsidR="006B0CF7" w:rsidRDefault="006B0CF7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6B0CF7">
        <w:rPr>
          <w:lang w:val="en-US" w:bidi="pt-BR"/>
        </w:rPr>
        <w:t xml:space="preserve">class </w:t>
      </w:r>
      <w:proofErr w:type="spellStart"/>
      <w:r w:rsidRPr="006B0CF7">
        <w:rPr>
          <w:lang w:val="en-US" w:bidi="pt-BR"/>
        </w:rPr>
        <w:t>Test</w:t>
      </w:r>
      <w:r w:rsidRPr="004D6248">
        <w:rPr>
          <w:b/>
          <w:bCs/>
          <w:lang w:val="en-US" w:bidi="pt-BR"/>
        </w:rPr>
        <w:t>Animal</w:t>
      </w:r>
      <w:r w:rsidRPr="006B0CF7">
        <w:rPr>
          <w:lang w:val="en-US" w:bidi="pt-BR"/>
        </w:rPr>
        <w:t>Types</w:t>
      </w:r>
      <w:proofErr w:type="spellEnd"/>
      <w:r w:rsidRPr="006B0CF7">
        <w:rPr>
          <w:lang w:val="en-US" w:bidi="pt-BR"/>
        </w:rPr>
        <w:t>(</w:t>
      </w:r>
      <w:proofErr w:type="spellStart"/>
      <w:proofErr w:type="gramStart"/>
      <w:r w:rsidRPr="006B0CF7">
        <w:rPr>
          <w:lang w:val="en-US" w:bidi="pt-BR"/>
        </w:rPr>
        <w:t>unittest.TestCase</w:t>
      </w:r>
      <w:proofErr w:type="spellEnd"/>
      <w:proofErr w:type="gramEnd"/>
      <w:r w:rsidRPr="006B0CF7">
        <w:rPr>
          <w:lang w:val="en-US" w:bidi="pt-BR"/>
        </w:rPr>
        <w:t>)</w:t>
      </w:r>
    </w:p>
    <w:p w14:paraId="27E7735A" w14:textId="4788980D" w:rsidR="009767F9" w:rsidRDefault="004D6248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class, </w:t>
      </w:r>
      <w:r w:rsidR="009767F9">
        <w:rPr>
          <w:lang w:val="en-US" w:bidi="pt-BR"/>
        </w:rPr>
        <w:t xml:space="preserve">the first method is the </w:t>
      </w:r>
      <w:proofErr w:type="spellStart"/>
      <w:r w:rsidR="009767F9" w:rsidRPr="009767F9">
        <w:rPr>
          <w:b/>
          <w:bCs/>
          <w:lang w:val="en-US" w:bidi="pt-BR"/>
        </w:rPr>
        <w:t>setUp</w:t>
      </w:r>
      <w:proofErr w:type="spellEnd"/>
    </w:p>
    <w:p w14:paraId="276EB320" w14:textId="14ED0DB2" w:rsidR="004D6248" w:rsidRDefault="009767F9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Standard method for the unit test</w:t>
      </w:r>
    </w:p>
    <w:p w14:paraId="653318C3" w14:textId="7E1D7C7B" w:rsidR="00E339F8" w:rsidRDefault="00E8149A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On that method, an object of the target class to be tested is created</w:t>
      </w:r>
    </w:p>
    <w:p w14:paraId="42514AD9" w14:textId="77777777" w:rsidR="004945B4" w:rsidRPr="004945B4" w:rsidRDefault="00167E0C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Example: </w:t>
      </w:r>
      <w:proofErr w:type="spellStart"/>
      <w:proofErr w:type="gramStart"/>
      <w:r w:rsidRPr="001377C1">
        <w:rPr>
          <w:b/>
          <w:bCs/>
          <w:lang w:val="en-US" w:bidi="pt-BR"/>
        </w:rPr>
        <w:t>self.AnimalObj</w:t>
      </w:r>
      <w:proofErr w:type="spellEnd"/>
      <w:proofErr w:type="gramEnd"/>
      <w:r w:rsidRPr="001377C1">
        <w:rPr>
          <w:b/>
          <w:bCs/>
          <w:lang w:val="en-US" w:bidi="pt-BR"/>
        </w:rPr>
        <w:t xml:space="preserve"> = Animal(age, name)</w:t>
      </w:r>
    </w:p>
    <w:p w14:paraId="735913D6" w14:textId="0A7B910E" w:rsidR="001377C1" w:rsidRDefault="004945B4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 w:rsidRPr="004945B4">
        <w:rPr>
          <w:color w:val="FF0000"/>
          <w:lang w:val="en-US" w:bidi="pt-BR"/>
        </w:rPr>
        <w:t>Note</w:t>
      </w:r>
      <w:r w:rsidRPr="004945B4">
        <w:rPr>
          <w:lang w:val="en-US" w:bidi="pt-BR"/>
        </w:rPr>
        <w:t>:</w:t>
      </w:r>
    </w:p>
    <w:p w14:paraId="41787A89" w14:textId="63C01CA0" w:rsidR="004945B4" w:rsidRDefault="008E08F6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the variables </w:t>
      </w:r>
      <w:r w:rsidRPr="008E08F6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8E08F6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are</w:t>
      </w:r>
      <w:r w:rsidR="00C22390">
        <w:rPr>
          <w:lang w:val="en-US" w:bidi="pt-BR"/>
        </w:rPr>
        <w:t xml:space="preserve"> not defined </w:t>
      </w:r>
      <w:r>
        <w:rPr>
          <w:lang w:val="en-US" w:bidi="pt-BR"/>
        </w:rPr>
        <w:t>anywhere else</w:t>
      </w:r>
      <w:r w:rsidR="00C22390">
        <w:rPr>
          <w:lang w:val="en-US" w:bidi="pt-BR"/>
        </w:rPr>
        <w:t xml:space="preserve"> (this is just a template), then when executing will flag as error</w:t>
      </w:r>
      <w:r w:rsidR="007253F5">
        <w:rPr>
          <w:lang w:val="en-US" w:bidi="pt-BR"/>
        </w:rPr>
        <w:t xml:space="preserve">.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79AD13FC" w14:textId="3226CAA9" w:rsidR="00943874" w:rsidRPr="00943874" w:rsidRDefault="00943874" w:rsidP="00943874">
      <w:pPr>
        <w:pStyle w:val="PargrafodaLista"/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12055E67" wp14:editId="4C9ED16E">
            <wp:extent cx="2158034" cy="6663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278" cy="6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748" w14:textId="7BC41BAD" w:rsidR="00785BC8" w:rsidRDefault="00785BC8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we know </w:t>
      </w:r>
      <w:r w:rsidRPr="004D79AE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is an integer (</w:t>
      </w:r>
      <w:r w:rsidRPr="004D79AE">
        <w:rPr>
          <w:b/>
          <w:bCs/>
          <w:lang w:val="en-US" w:bidi="pt-BR"/>
        </w:rPr>
        <w:t>int</w:t>
      </w:r>
      <w:r>
        <w:rPr>
          <w:lang w:val="en-US" w:bidi="pt-BR"/>
        </w:rPr>
        <w:t xml:space="preserve">) and </w:t>
      </w:r>
      <w:r w:rsidRPr="004D79AE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is a string (</w:t>
      </w:r>
      <w:r w:rsidRPr="004D79AE">
        <w:rPr>
          <w:b/>
          <w:bCs/>
          <w:lang w:val="en-US" w:bidi="pt-BR"/>
        </w:rPr>
        <w:t>str</w:t>
      </w:r>
      <w:r>
        <w:rPr>
          <w:lang w:val="en-US" w:bidi="pt-BR"/>
        </w:rPr>
        <w:t xml:space="preserve">), </w:t>
      </w:r>
      <w:r w:rsidR="004D79AE">
        <w:rPr>
          <w:lang w:val="en-US" w:bidi="pt-BR"/>
        </w:rPr>
        <w:t xml:space="preserve">setting, for example, </w:t>
      </w:r>
      <w:r w:rsidR="004D79AE" w:rsidRPr="004D79AE">
        <w:rPr>
          <w:b/>
          <w:bCs/>
          <w:lang w:val="en-US" w:bidi="pt-BR"/>
        </w:rPr>
        <w:t>age=10</w:t>
      </w:r>
      <w:r w:rsidR="004D79AE">
        <w:rPr>
          <w:lang w:val="en-US" w:bidi="pt-BR"/>
        </w:rPr>
        <w:t xml:space="preserve"> and </w:t>
      </w:r>
      <w:r w:rsidR="004D79AE" w:rsidRPr="004D79AE">
        <w:rPr>
          <w:b/>
          <w:bCs/>
          <w:lang w:val="en-US" w:bidi="pt-BR"/>
        </w:rPr>
        <w:t>name</w:t>
      </w:r>
      <w:proofErr w:type="gramStart"/>
      <w:r w:rsidR="004D79AE" w:rsidRPr="004D79AE">
        <w:rPr>
          <w:b/>
          <w:bCs/>
          <w:lang w:val="en-US" w:bidi="pt-BR"/>
        </w:rPr>
        <w:t>=”Pluto</w:t>
      </w:r>
      <w:proofErr w:type="gramEnd"/>
      <w:r w:rsidR="004D79AE" w:rsidRPr="004D79AE">
        <w:rPr>
          <w:b/>
          <w:bCs/>
          <w:lang w:val="en-US" w:bidi="pt-BR"/>
        </w:rPr>
        <w:t>”</w:t>
      </w:r>
      <w:r w:rsidR="004D79AE">
        <w:rPr>
          <w:lang w:val="en-US" w:bidi="pt-BR"/>
        </w:rPr>
        <w:t xml:space="preserve"> before the object should do the work.</w:t>
      </w:r>
      <w:r w:rsidR="007253F5" w:rsidRPr="007253F5">
        <w:rPr>
          <w:lang w:val="en-US" w:bidi="pt-BR"/>
        </w:rPr>
        <w:t xml:space="preserve">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672DF952" w14:textId="4D23E8B9" w:rsidR="00FF6AE3" w:rsidRPr="00FF6AE3" w:rsidRDefault="00FF6AE3" w:rsidP="00FF6AE3">
      <w:pPr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5A3DC3E" wp14:editId="2A452AF7">
            <wp:extent cx="1609725" cy="647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41D" w14:textId="14DD003B" w:rsidR="00FF6AE3" w:rsidRDefault="0005447F" w:rsidP="00E5773A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the </w:t>
      </w:r>
      <w:proofErr w:type="spellStart"/>
      <w:r w:rsidRPr="0005447F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</w:t>
      </w:r>
      <w:r w:rsidR="00157919">
        <w:rPr>
          <w:lang w:val="en-US" w:bidi="pt-BR"/>
        </w:rPr>
        <w:t xml:space="preserve"> defines all variables to be tested.</w:t>
      </w:r>
    </w:p>
    <w:p w14:paraId="7D5E995E" w14:textId="69932996" w:rsidR="00CC16D5" w:rsidRDefault="00C14845" w:rsidP="00CC16D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other method on that first class is used for type testing </w:t>
      </w:r>
      <w:r w:rsidR="005648FC">
        <w:rPr>
          <w:lang w:val="en-US" w:bidi="pt-BR"/>
        </w:rPr>
        <w:t>(</w:t>
      </w:r>
      <w:proofErr w:type="spellStart"/>
      <w:r w:rsidRPr="00C14845">
        <w:rPr>
          <w:b/>
          <w:bCs/>
          <w:lang w:val="en-US" w:bidi="pt-BR"/>
        </w:rPr>
        <w:t>test_types</w:t>
      </w:r>
      <w:proofErr w:type="spellEnd"/>
      <w:r w:rsidR="005648FC" w:rsidRPr="005648FC">
        <w:rPr>
          <w:lang w:val="en-US" w:bidi="pt-BR"/>
        </w:rPr>
        <w:t>)</w:t>
      </w:r>
    </w:p>
    <w:p w14:paraId="146BCF3C" w14:textId="5276DFC4" w:rsidR="00C14845" w:rsidRDefault="00911F30" w:rsidP="00C14845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It uses the unit test function “</w:t>
      </w:r>
      <w:proofErr w:type="spellStart"/>
      <w:r w:rsidRPr="00911F30">
        <w:rPr>
          <w:b/>
          <w:bCs/>
          <w:lang w:val="en-US" w:bidi="pt-BR"/>
        </w:rPr>
        <w:t>assertIsInstance</w:t>
      </w:r>
      <w:proofErr w:type="spellEnd"/>
      <w:r>
        <w:rPr>
          <w:lang w:val="en-US" w:bidi="pt-BR"/>
        </w:rPr>
        <w:t>”, that checks if the variables defined are actually of defined types.</w:t>
      </w:r>
    </w:p>
    <w:p w14:paraId="35735033" w14:textId="1C004254" w:rsidR="000207CF" w:rsidRDefault="009635CC" w:rsidP="009635CC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After the first class for </w:t>
      </w:r>
      <w:r w:rsidR="00DE5828">
        <w:rPr>
          <w:lang w:val="en-US" w:bidi="pt-BR"/>
        </w:rPr>
        <w:t xml:space="preserve">data </w:t>
      </w:r>
      <w:r>
        <w:rPr>
          <w:lang w:val="en-US" w:bidi="pt-BR"/>
        </w:rPr>
        <w:t xml:space="preserve">type testing, </w:t>
      </w:r>
      <w:r w:rsidR="00BB70C6">
        <w:rPr>
          <w:lang w:val="en-US" w:bidi="pt-BR"/>
        </w:rPr>
        <w:t xml:space="preserve">additional test classes are </w:t>
      </w:r>
      <w:r>
        <w:rPr>
          <w:lang w:val="en-US" w:bidi="pt-BR"/>
        </w:rPr>
        <w:t xml:space="preserve">created </w:t>
      </w:r>
      <w:r w:rsidR="00BB70C6">
        <w:rPr>
          <w:lang w:val="en-US" w:bidi="pt-BR"/>
        </w:rPr>
        <w:t>for each other method on the original class.</w:t>
      </w:r>
    </w:p>
    <w:p w14:paraId="50FD474A" w14:textId="4F083F21" w:rsidR="00BB70C6" w:rsidRDefault="00BB70C6" w:rsidP="00BB70C6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instance, </w:t>
      </w:r>
      <w:r w:rsidRPr="0045717C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has only the “</w:t>
      </w:r>
      <w:r w:rsidRPr="0045717C">
        <w:rPr>
          <w:b/>
          <w:bCs/>
          <w:lang w:val="en-US" w:bidi="pt-BR"/>
        </w:rPr>
        <w:t>speak</w:t>
      </w:r>
      <w:r>
        <w:rPr>
          <w:lang w:val="en-US" w:bidi="pt-BR"/>
        </w:rPr>
        <w:t>” method, so only the “</w:t>
      </w:r>
      <w:proofErr w:type="spellStart"/>
      <w:r w:rsidRPr="0045717C">
        <w:rPr>
          <w:b/>
          <w:bCs/>
          <w:lang w:val="en-US" w:bidi="pt-BR"/>
        </w:rPr>
        <w:t>TestSpeak</w:t>
      </w:r>
      <w:proofErr w:type="spellEnd"/>
      <w:r>
        <w:rPr>
          <w:lang w:val="en-US" w:bidi="pt-BR"/>
        </w:rPr>
        <w:t>” class is created</w:t>
      </w:r>
      <w:r w:rsidR="00CF3423">
        <w:rPr>
          <w:lang w:val="en-US" w:bidi="pt-BR"/>
        </w:rPr>
        <w:t>:</w:t>
      </w:r>
    </w:p>
    <w:p w14:paraId="5F185BC3" w14:textId="0F48825F" w:rsidR="0045717C" w:rsidRDefault="0045717C" w:rsidP="0045717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class does nothing, it only has the standard </w:t>
      </w:r>
      <w:proofErr w:type="spellStart"/>
      <w:r w:rsidRPr="0045717C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method:</w:t>
      </w:r>
    </w:p>
    <w:p w14:paraId="6BBE2F74" w14:textId="74FAD4E0" w:rsidR="0045717C" w:rsidRDefault="0045717C" w:rsidP="0045717C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Where </w:t>
      </w:r>
      <w:r w:rsidR="00D30CD2">
        <w:rPr>
          <w:lang w:val="en-US" w:bidi="pt-BR"/>
        </w:rPr>
        <w:t>the user can declare the needed variables, like creating an instance of the object.</w:t>
      </w:r>
    </w:p>
    <w:p w14:paraId="55C58431" w14:textId="4446A232" w:rsidR="00D30CD2" w:rsidRDefault="00CF3423" w:rsidP="00D30CD2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user can create additional test classes accordingly:</w:t>
      </w:r>
    </w:p>
    <w:p w14:paraId="64C93D2A" w14:textId="79BFD9B3" w:rsidR="00CF3423" w:rsidRDefault="00CF3423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example, </w:t>
      </w:r>
      <w:r w:rsidR="00D71903">
        <w:rPr>
          <w:lang w:val="en-US" w:bidi="pt-BR"/>
        </w:rPr>
        <w:t>checking the constraints of the returns of the method “</w:t>
      </w:r>
      <w:r w:rsidR="00D71903" w:rsidRPr="00B73AC9">
        <w:rPr>
          <w:b/>
          <w:bCs/>
          <w:lang w:val="en-US" w:bidi="pt-BR"/>
        </w:rPr>
        <w:t>speak</w:t>
      </w:r>
      <w:r w:rsidR="00D71903">
        <w:rPr>
          <w:lang w:val="en-US" w:bidi="pt-BR"/>
        </w:rPr>
        <w:t>”, using “</w:t>
      </w:r>
      <w:proofErr w:type="spellStart"/>
      <w:r w:rsidR="00D71903" w:rsidRPr="00B73AC9">
        <w:rPr>
          <w:b/>
          <w:bCs/>
          <w:lang w:val="en-US" w:bidi="pt-BR"/>
        </w:rPr>
        <w:t>test_speak_return</w:t>
      </w:r>
      <w:proofErr w:type="spellEnd"/>
      <w:r w:rsidR="00D71903">
        <w:rPr>
          <w:lang w:val="en-US" w:bidi="pt-BR"/>
        </w:rPr>
        <w:t>”.</w:t>
      </w:r>
    </w:p>
    <w:p w14:paraId="500FA8D4" w14:textId="5E6A7835" w:rsidR="00E74FB6" w:rsidRDefault="00E74FB6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There are several test functions. Check:</w:t>
      </w:r>
    </w:p>
    <w:p w14:paraId="1FC29256" w14:textId="2FF1E8D0" w:rsidR="00E74FB6" w:rsidRDefault="00F43BFD" w:rsidP="00E74FB6">
      <w:pPr>
        <w:pStyle w:val="PargrafodaLista"/>
        <w:numPr>
          <w:ilvl w:val="5"/>
          <w:numId w:val="37"/>
        </w:numPr>
        <w:rPr>
          <w:lang w:val="en-US" w:bidi="pt-BR"/>
        </w:rPr>
      </w:pPr>
      <w:hyperlink r:id="rId14" w:history="1">
        <w:r w:rsidR="00E74FB6" w:rsidRPr="00A26776">
          <w:rPr>
            <w:rStyle w:val="Hyperlink"/>
            <w:lang w:val="en-US" w:bidi="pt-BR"/>
          </w:rPr>
          <w:t>https://docs.python.org/3/library/unittest.html</w:t>
        </w:r>
      </w:hyperlink>
    </w:p>
    <w:p w14:paraId="62D03FAB" w14:textId="53D7CFA0" w:rsidR="00D9199F" w:rsidRDefault="000358FC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At the end, the test class is called by “</w:t>
      </w:r>
      <w:proofErr w:type="spellStart"/>
      <w:proofErr w:type="gramStart"/>
      <w:r w:rsidRPr="000358FC">
        <w:rPr>
          <w:b/>
          <w:bCs/>
          <w:lang w:val="en-US" w:bidi="pt-BR"/>
        </w:rPr>
        <w:t>unittest.main</w:t>
      </w:r>
      <w:proofErr w:type="spellEnd"/>
      <w:proofErr w:type="gramEnd"/>
      <w:r w:rsidRPr="000358FC">
        <w:rPr>
          <w:b/>
          <w:bCs/>
          <w:lang w:val="en-US" w:bidi="pt-BR"/>
        </w:rPr>
        <w:t>()</w:t>
      </w:r>
      <w:r>
        <w:rPr>
          <w:lang w:val="en-US" w:bidi="pt-BR"/>
        </w:rPr>
        <w:t>”</w:t>
      </w:r>
    </w:p>
    <w:p w14:paraId="194515F4" w14:textId="1D78DD07" w:rsidR="009F32B4" w:rsidRDefault="009F32B4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Just run the code, like “</w:t>
      </w:r>
      <w:r w:rsidRPr="00677C91">
        <w:rPr>
          <w:b/>
          <w:bCs/>
          <w:lang w:val="en-US" w:bidi="pt-BR"/>
        </w:rPr>
        <w:t>python test_Animal.py</w:t>
      </w:r>
      <w:r>
        <w:rPr>
          <w:lang w:val="en-US" w:bidi="pt-BR"/>
        </w:rPr>
        <w:t>” to see the results</w:t>
      </w:r>
      <w:r w:rsidR="00B1230D">
        <w:rPr>
          <w:lang w:val="en-US" w:bidi="pt-BR"/>
        </w:rPr>
        <w:t>.</w:t>
      </w:r>
    </w:p>
    <w:p w14:paraId="0772B028" w14:textId="77777777" w:rsidR="00B1230D" w:rsidRDefault="00B1230D">
      <w:pPr>
        <w:rPr>
          <w:lang w:val="en-US" w:bidi="pt-BR"/>
        </w:rPr>
      </w:pPr>
      <w:r>
        <w:rPr>
          <w:lang w:val="en-US" w:bidi="pt-BR"/>
        </w:rPr>
        <w:br w:type="page"/>
      </w:r>
    </w:p>
    <w:p w14:paraId="3D0DA5CE" w14:textId="4336755B" w:rsidR="00B1230D" w:rsidRDefault="00B1230D" w:rsidP="00B1230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>Below is the 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>
        <w:rPr>
          <w:b/>
          <w:bCs/>
          <w:lang w:val="en-US" w:bidi="pt-BR"/>
        </w:rPr>
        <w:t xml:space="preserve">child </w:t>
      </w:r>
      <w:r w:rsidRPr="0070594F">
        <w:rPr>
          <w:lang w:val="en-US" w:bidi="pt-BR"/>
        </w:rPr>
        <w:t>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>
        <w:rPr>
          <w:b/>
          <w:bCs/>
          <w:lang w:val="en-US" w:bidi="pt-BR"/>
        </w:rPr>
        <w:t>Dog</w:t>
      </w:r>
      <w:r w:rsidRPr="0070594F">
        <w:rPr>
          <w:lang w:val="en-US" w:bidi="pt-BR"/>
        </w:rPr>
        <w:t>):</w:t>
      </w:r>
    </w:p>
    <w:p w14:paraId="6E4499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58BD4B0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F3F9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</w:t>
      </w:r>
    </w:p>
    <w:p w14:paraId="5AC7BD48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B558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TestDogTypes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70C90A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816237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45B936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Dog """</w:t>
      </w:r>
    </w:p>
    <w:p w14:paraId="4832A3F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9C93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Dog(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7E3D4A1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60DBA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.DogObj.name</w:t>
      </w:r>
    </w:p>
    <w:p w14:paraId="10D6CA1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.DogObj.age</w:t>
      </w:r>
      <w:proofErr w:type="spellEnd"/>
    </w:p>
    <w:p w14:paraId="1B12BD7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.DogObj.type</w:t>
      </w:r>
      <w:proofErr w:type="spellEnd"/>
    </w:p>
    <w:p w14:paraId="38FAC55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.DogObj.barkSound</w:t>
      </w:r>
      <w:proofErr w:type="spellEnd"/>
    </w:p>
    <w:p w14:paraId="0772396F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412171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50C96F0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36E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2D1F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Dog """</w:t>
      </w:r>
    </w:p>
    <w:p w14:paraId="2C91939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7D75D7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28BF9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24B1A9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48BE3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FB550BD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9E754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AB1E203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3865B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FA38C3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40C412AF" w14:textId="1A6FEB05" w:rsidR="00B1230D" w:rsidRDefault="00B1230D" w:rsidP="00B1230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One can note that the code pattern is the same as for the </w:t>
      </w:r>
      <w:r w:rsidRPr="00B1230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</w:t>
      </w:r>
      <w:r w:rsidR="00C36C32">
        <w:rPr>
          <w:lang w:val="en-US" w:bidi="pt-BR"/>
        </w:rPr>
        <w:t>.</w:t>
      </w:r>
    </w:p>
    <w:p w14:paraId="6695C629" w14:textId="5DB689C2" w:rsidR="00B1230D" w:rsidRDefault="00B1230D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main difference </w:t>
      </w:r>
      <w:r w:rsidR="0094785B">
        <w:rPr>
          <w:lang w:val="en-US" w:bidi="pt-BR"/>
        </w:rPr>
        <w:t>are the actual variable names.</w:t>
      </w:r>
    </w:p>
    <w:p w14:paraId="3ECFC552" w14:textId="10CC3C31" w:rsidR="0094785B" w:rsidRDefault="0094785B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Also, there is no class for any methods, since the Dog function does not have any methods.</w:t>
      </w:r>
    </w:p>
    <w:p w14:paraId="062DCE84" w14:textId="1D3DD720" w:rsidR="009519F9" w:rsidRPr="000358FC" w:rsidRDefault="00771EB6" w:rsidP="009519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It inherits methods from the </w:t>
      </w:r>
      <w:r w:rsidR="00087D3F">
        <w:rPr>
          <w:lang w:val="en-US" w:bidi="pt-BR"/>
        </w:rPr>
        <w:t xml:space="preserve">Animal class, </w:t>
      </w:r>
      <w:r w:rsidR="00DA668D">
        <w:rPr>
          <w:lang w:val="en-US" w:bidi="pt-BR"/>
        </w:rPr>
        <w:t xml:space="preserve">that </w:t>
      </w:r>
      <w:r w:rsidR="00087D3F">
        <w:rPr>
          <w:lang w:val="en-US" w:bidi="pt-BR"/>
        </w:rPr>
        <w:t>are not tested here.</w:t>
      </w:r>
    </w:p>
    <w:p w14:paraId="2FE0D2BD" w14:textId="5F016A82" w:rsidR="00BE634E" w:rsidRDefault="00BE634E">
      <w:pPr>
        <w:rPr>
          <w:lang w:val="en-US" w:bidi="pt-BR"/>
        </w:rPr>
      </w:pPr>
    </w:p>
    <w:p w14:paraId="0140F922" w14:textId="77777777" w:rsidR="00901FB9" w:rsidRDefault="00901FB9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br w:type="page"/>
      </w:r>
    </w:p>
    <w:p w14:paraId="63447005" w14:textId="496F2E25" w:rsidR="005C6D45" w:rsidRPr="007477C1" w:rsidRDefault="00901FB9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lastRenderedPageBreak/>
        <w:t>How to run?</w:t>
      </w:r>
    </w:p>
    <w:p w14:paraId="3B0B2A92" w14:textId="4411AA5B" w:rsidR="00901FB9" w:rsidRDefault="00FE6E5B" w:rsidP="00AD7949">
      <w:pPr>
        <w:jc w:val="both"/>
        <w:rPr>
          <w:lang w:val="en-US" w:bidi="pt-BR"/>
        </w:rPr>
      </w:pPr>
      <w:r>
        <w:rPr>
          <w:lang w:val="en-US" w:bidi="pt-BR"/>
        </w:rPr>
        <w:t xml:space="preserve">The procedure to generate the codes is fairly simple. </w:t>
      </w:r>
      <w:r w:rsidR="00826F94">
        <w:rPr>
          <w:lang w:val="en-US" w:bidi="pt-BR"/>
        </w:rPr>
        <w:t>Given that the spreadsheets are configured, b</w:t>
      </w:r>
      <w:r>
        <w:rPr>
          <w:lang w:val="en-US" w:bidi="pt-BR"/>
        </w:rPr>
        <w:t xml:space="preserve">rowse to where the python </w:t>
      </w:r>
      <w:r w:rsidRPr="00FE6E5B">
        <w:rPr>
          <w:lang w:val="en-US" w:bidi="pt-BR"/>
        </w:rPr>
        <w:t>co</w:t>
      </w:r>
      <w:r>
        <w:rPr>
          <w:lang w:val="en-US" w:bidi="pt-BR"/>
        </w:rPr>
        <w:t>de “</w:t>
      </w:r>
      <w:r w:rsidRPr="00BC4C41">
        <w:rPr>
          <w:b/>
          <w:bCs/>
          <w:lang w:val="en-US" w:bidi="pt-BR"/>
        </w:rPr>
        <w:t>pythonClassHierarchy.py</w:t>
      </w:r>
      <w:r>
        <w:rPr>
          <w:lang w:val="en-US" w:bidi="pt-BR"/>
        </w:rPr>
        <w:t xml:space="preserve">” is, and </w:t>
      </w:r>
      <w:r w:rsidR="003C0BAC">
        <w:rPr>
          <w:lang w:val="en-US" w:bidi="pt-BR"/>
        </w:rPr>
        <w:t>run it</w:t>
      </w:r>
      <w:r w:rsidR="00826F94">
        <w:rPr>
          <w:lang w:val="en-US" w:bidi="pt-BR"/>
        </w:rPr>
        <w:t>, as:</w:t>
      </w:r>
    </w:p>
    <w:p w14:paraId="74C1444A" w14:textId="68FE41AA" w:rsidR="00826F94" w:rsidRPr="00826F94" w:rsidRDefault="00826F94" w:rsidP="00826F94">
      <w:pPr>
        <w:pStyle w:val="PargrafodaLista"/>
        <w:numPr>
          <w:ilvl w:val="0"/>
          <w:numId w:val="37"/>
        </w:numPr>
        <w:jc w:val="both"/>
        <w:rPr>
          <w:b/>
          <w:bCs/>
          <w:lang w:val="en-US" w:bidi="pt-BR"/>
        </w:rPr>
      </w:pPr>
      <w:r w:rsidRPr="00826F94">
        <w:rPr>
          <w:b/>
          <w:bCs/>
          <w:lang w:val="en-US" w:bidi="pt-BR"/>
        </w:rPr>
        <w:t xml:space="preserve">python </w:t>
      </w:r>
      <w:proofErr w:type="spellStart"/>
      <w:r w:rsidRPr="00826F94">
        <w:rPr>
          <w:b/>
          <w:bCs/>
          <w:lang w:val="en-US" w:bidi="pt-BR"/>
        </w:rPr>
        <w:t>pythonClassHierarchy</w:t>
      </w:r>
      <w:proofErr w:type="spellEnd"/>
    </w:p>
    <w:p w14:paraId="38975501" w14:textId="7C0EB3CC" w:rsidR="00826F94" w:rsidRDefault="00826F94" w:rsidP="00826F94">
      <w:pPr>
        <w:jc w:val="both"/>
        <w:rPr>
          <w:lang w:val="en-US" w:bidi="pt-BR"/>
        </w:rPr>
      </w:pPr>
      <w:r>
        <w:rPr>
          <w:lang w:val="en-US" w:bidi="pt-BR"/>
        </w:rPr>
        <w:t xml:space="preserve">For the </w:t>
      </w:r>
      <w:r w:rsidR="001963C3">
        <w:rPr>
          <w:lang w:val="en-US" w:bidi="pt-BR"/>
        </w:rPr>
        <w:t xml:space="preserve">spreadsheet, open </w:t>
      </w:r>
      <w:r w:rsidR="00567ECE">
        <w:rPr>
          <w:lang w:val="en-US" w:bidi="pt-BR"/>
        </w:rPr>
        <w:t>“</w:t>
      </w:r>
      <w:r w:rsidR="00567ECE" w:rsidRPr="00567ECE">
        <w:rPr>
          <w:b/>
          <w:bCs/>
          <w:lang w:val="en-US" w:bidi="pt-BR"/>
        </w:rPr>
        <w:t>class_structure.xlsx</w:t>
      </w:r>
      <w:r w:rsidR="00567ECE">
        <w:rPr>
          <w:lang w:val="en-US" w:bidi="pt-BR"/>
        </w:rPr>
        <w:t>”</w:t>
      </w:r>
      <w:r w:rsidR="001963C3">
        <w:rPr>
          <w:lang w:val="en-US" w:bidi="pt-BR"/>
        </w:rPr>
        <w:t xml:space="preserve"> and make sure that all columns are setup accordingly</w:t>
      </w:r>
      <w:r w:rsidR="00E5115E">
        <w:rPr>
          <w:lang w:val="en-US" w:bidi="pt-BR"/>
        </w:rPr>
        <w:t>, for each class</w:t>
      </w:r>
      <w:r w:rsidR="001963C3">
        <w:rPr>
          <w:lang w:val="en-US" w:bidi="pt-BR"/>
        </w:rPr>
        <w:t>:</w:t>
      </w:r>
    </w:p>
    <w:p w14:paraId="3E30DBEB" w14:textId="58CC6AFA" w:rsidR="00E5115E" w:rsidRDefault="00E5115E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Each </w:t>
      </w:r>
      <w:r w:rsidRPr="00E5115E">
        <w:rPr>
          <w:b/>
          <w:bCs/>
          <w:lang w:val="en-US" w:bidi="pt-BR"/>
        </w:rPr>
        <w:t>tab</w:t>
      </w:r>
      <w:r>
        <w:rPr>
          <w:lang w:val="en-US" w:bidi="pt-BR"/>
        </w:rPr>
        <w:t xml:space="preserve"> is related to a </w:t>
      </w:r>
      <w:r w:rsidR="00E1425B">
        <w:rPr>
          <w:lang w:val="en-US" w:bidi="pt-BR"/>
        </w:rPr>
        <w:t xml:space="preserve">different </w:t>
      </w:r>
      <w:r w:rsidR="00E1425B" w:rsidRPr="00E1425B">
        <w:rPr>
          <w:b/>
          <w:bCs/>
          <w:lang w:val="en-US" w:bidi="pt-BR"/>
        </w:rPr>
        <w:t>class</w:t>
      </w:r>
      <w:r w:rsidR="00E1425B">
        <w:rPr>
          <w:lang w:val="en-US" w:bidi="pt-BR"/>
        </w:rPr>
        <w:t>.</w:t>
      </w:r>
    </w:p>
    <w:p w14:paraId="3530CCF7" w14:textId="1D102EE5" w:rsidR="004469CB" w:rsidRDefault="004469CB" w:rsidP="004469CB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Use </w:t>
      </w:r>
      <w:proofErr w:type="spellStart"/>
      <w:r w:rsidR="00E6665F" w:rsidRPr="00E6665F">
        <w:rPr>
          <w:b/>
          <w:bCs/>
          <w:lang w:val="en-US" w:bidi="pt-BR"/>
        </w:rPr>
        <w:t>child</w:t>
      </w:r>
      <w:r w:rsidR="00357D38" w:rsidRPr="00E6665F">
        <w:rPr>
          <w:b/>
          <w:bCs/>
          <w:lang w:val="en-US" w:bidi="pt-BR"/>
        </w:rPr>
        <w:t>#</w:t>
      </w:r>
      <w:r w:rsidR="00E6665F" w:rsidRPr="00E6665F">
        <w:rPr>
          <w:b/>
          <w:bCs/>
          <w:lang w:val="en-US" w:bidi="pt-BR"/>
        </w:rPr>
        <w:t>parent</w:t>
      </w:r>
      <w:proofErr w:type="spellEnd"/>
      <w:r>
        <w:rPr>
          <w:lang w:val="en-US" w:bidi="pt-BR"/>
        </w:rPr>
        <w:t xml:space="preserve"> to inherit from another class.</w:t>
      </w:r>
    </w:p>
    <w:p w14:paraId="30D47CE2" w14:textId="5B148B4C" w:rsidR="00E530FC" w:rsidRDefault="006F197C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C</w:t>
      </w:r>
      <w:r w:rsidR="00E530FC">
        <w:rPr>
          <w:lang w:val="en-US" w:bidi="pt-BR"/>
        </w:rPr>
        <w:t xml:space="preserve">olumns </w:t>
      </w:r>
      <w:r w:rsidR="00E530FC" w:rsidRPr="00E95028">
        <w:rPr>
          <w:b/>
          <w:bCs/>
          <w:lang w:val="en-US" w:bidi="pt-BR"/>
        </w:rPr>
        <w:t>variables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default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comment</w:t>
      </w:r>
      <w:r w:rsidR="00E530FC">
        <w:rPr>
          <w:lang w:val="en-US" w:bidi="pt-BR"/>
        </w:rPr>
        <w:t xml:space="preserve"> and </w:t>
      </w:r>
      <w:r w:rsidR="00E530FC" w:rsidRPr="00E95028">
        <w:rPr>
          <w:b/>
          <w:bCs/>
          <w:lang w:val="en-US" w:bidi="pt-BR"/>
        </w:rPr>
        <w:t>datatype</w:t>
      </w:r>
      <w:r w:rsidR="00E530FC">
        <w:rPr>
          <w:lang w:val="en-US" w:bidi="pt-BR"/>
        </w:rPr>
        <w:t xml:space="preserve"> are related to variable setup.</w:t>
      </w:r>
    </w:p>
    <w:p w14:paraId="50A606AF" w14:textId="33B55629" w:rsidR="001963C3" w:rsidRDefault="001963C3" w:rsidP="00E530FC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Generally, it should have at least one </w:t>
      </w:r>
      <w:r w:rsidR="008D778C">
        <w:rPr>
          <w:lang w:val="en-US" w:bidi="pt-BR"/>
        </w:rPr>
        <w:t>variable.</w:t>
      </w:r>
    </w:p>
    <w:p w14:paraId="78A04B90" w14:textId="742777D7" w:rsidR="008D778C" w:rsidRDefault="008D778C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For each variable is </w:t>
      </w:r>
      <w:r w:rsidR="00321CBC">
        <w:rPr>
          <w:lang w:val="en-US" w:bidi="pt-BR"/>
        </w:rPr>
        <w:t xml:space="preserve">a </w:t>
      </w:r>
      <w:r>
        <w:rPr>
          <w:lang w:val="en-US" w:bidi="pt-BR"/>
        </w:rPr>
        <w:t>good practi</w:t>
      </w:r>
      <w:r w:rsidR="00973FC2">
        <w:rPr>
          <w:lang w:val="en-US" w:bidi="pt-BR"/>
        </w:rPr>
        <w:t>c</w:t>
      </w:r>
      <w:r>
        <w:rPr>
          <w:lang w:val="en-US" w:bidi="pt-BR"/>
        </w:rPr>
        <w:t xml:space="preserve">e to </w:t>
      </w:r>
      <w:r w:rsidR="008E2B8A">
        <w:rPr>
          <w:lang w:val="en-US" w:bidi="pt-BR"/>
        </w:rPr>
        <w:t xml:space="preserve">have a </w:t>
      </w:r>
      <w:r w:rsidR="008E2B8A" w:rsidRPr="00C814A5">
        <w:rPr>
          <w:b/>
          <w:bCs/>
          <w:lang w:val="en-US" w:bidi="pt-BR"/>
        </w:rPr>
        <w:t>comment</w:t>
      </w:r>
      <w:r w:rsidR="008E2B8A">
        <w:rPr>
          <w:lang w:val="en-US" w:bidi="pt-BR"/>
        </w:rPr>
        <w:t xml:space="preserve"> on its </w:t>
      </w:r>
      <w:r w:rsidR="000B5EAB">
        <w:rPr>
          <w:lang w:val="en-US" w:bidi="pt-BR"/>
        </w:rPr>
        <w:t>function.</w:t>
      </w:r>
    </w:p>
    <w:p w14:paraId="292D7316" w14:textId="6A635E15" w:rsidR="0018021E" w:rsidRDefault="005319F4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i</w:t>
      </w:r>
      <w:r w:rsidR="00935FEA">
        <w:rPr>
          <w:lang w:val="en-US" w:bidi="pt-BR"/>
        </w:rPr>
        <w:t xml:space="preserve">s mandatory to add </w:t>
      </w:r>
      <w:r w:rsidR="0018021E">
        <w:rPr>
          <w:lang w:val="en-US" w:bidi="pt-BR"/>
        </w:rPr>
        <w:t xml:space="preserve">a </w:t>
      </w:r>
      <w:r w:rsidR="00935FEA" w:rsidRPr="00843B9F">
        <w:rPr>
          <w:b/>
          <w:bCs/>
          <w:lang w:val="en-US" w:bidi="pt-BR"/>
        </w:rPr>
        <w:t>datatype</w:t>
      </w:r>
      <w:r>
        <w:rPr>
          <w:lang w:val="en-US" w:bidi="pt-BR"/>
        </w:rPr>
        <w:t xml:space="preserve"> </w:t>
      </w:r>
      <w:r w:rsidR="00843B9F">
        <w:rPr>
          <w:lang w:val="en-US" w:bidi="pt-BR"/>
        </w:rPr>
        <w:t xml:space="preserve">and a </w:t>
      </w:r>
      <w:r w:rsidR="00843B9F" w:rsidRPr="00843B9F">
        <w:rPr>
          <w:b/>
          <w:bCs/>
          <w:lang w:val="en-US" w:bidi="pt-BR"/>
        </w:rPr>
        <w:t>default</w:t>
      </w:r>
      <w:r w:rsidR="00843B9F">
        <w:rPr>
          <w:lang w:val="en-US" w:bidi="pt-BR"/>
        </w:rPr>
        <w:t xml:space="preserve"> value.</w:t>
      </w:r>
    </w:p>
    <w:p w14:paraId="011D3B34" w14:textId="5A9E229D" w:rsidR="00843B9F" w:rsidRPr="001963C3" w:rsidRDefault="00843B9F" w:rsidP="00843B9F">
      <w:pPr>
        <w:pStyle w:val="PargrafodaLista"/>
        <w:numPr>
          <w:ilvl w:val="3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The allowed </w:t>
      </w:r>
      <w:r w:rsidRPr="00843B9F">
        <w:rPr>
          <w:b/>
          <w:bCs/>
          <w:lang w:val="en-US" w:bidi="pt-BR"/>
        </w:rPr>
        <w:t>datatype</w:t>
      </w:r>
      <w:r w:rsidR="00927804">
        <w:rPr>
          <w:b/>
          <w:bCs/>
          <w:lang w:val="en-US" w:bidi="pt-BR"/>
        </w:rPr>
        <w:t xml:space="preserve"> </w:t>
      </w:r>
      <w:r w:rsidR="00927804" w:rsidRPr="00927804">
        <w:rPr>
          <w:lang w:val="en-US" w:bidi="pt-BR"/>
        </w:rPr>
        <w:t>is</w:t>
      </w:r>
      <w:r>
        <w:rPr>
          <w:lang w:val="en-US" w:bidi="pt-BR"/>
        </w:rPr>
        <w:t xml:space="preserve"> listed on tab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</w:p>
    <w:p w14:paraId="0CE0A46A" w14:textId="2E6A2196" w:rsidR="00901FB9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Always keep the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  <w:r>
        <w:rPr>
          <w:lang w:val="en-US" w:bidi="pt-BR"/>
        </w:rPr>
        <w:t xml:space="preserve"> tab.</w:t>
      </w:r>
    </w:p>
    <w:p w14:paraId="0B3B14B3" w14:textId="09DA286E" w:rsidR="002F1881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Add more </w:t>
      </w:r>
      <w:proofErr w:type="spellStart"/>
      <w:r w:rsidRPr="00B13B0F">
        <w:rPr>
          <w:b/>
          <w:bCs/>
          <w:lang w:val="en-US" w:bidi="pt-BR"/>
        </w:rPr>
        <w:t>allowed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data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types</w:t>
      </w:r>
      <w:proofErr w:type="spellEnd"/>
      <w:r>
        <w:rPr>
          <w:lang w:val="en-US" w:bidi="pt-BR"/>
        </w:rPr>
        <w:t xml:space="preserve"> accordingly.</w:t>
      </w:r>
    </w:p>
    <w:p w14:paraId="114DAFA6" w14:textId="2393AF49" w:rsidR="00843B9F" w:rsidRDefault="00564E97" w:rsidP="00843B9F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Pr="00564E97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 can be given on the very spreadsheet or </w:t>
      </w:r>
      <w:r w:rsidR="0059231D">
        <w:rPr>
          <w:lang w:val="en-US" w:bidi="pt-BR"/>
        </w:rPr>
        <w:t xml:space="preserve">can be equal one of the variables listed on </w:t>
      </w:r>
      <w:proofErr w:type="spellStart"/>
      <w:r w:rsidR="0059231D" w:rsidRPr="0059231D">
        <w:rPr>
          <w:b/>
          <w:bCs/>
          <w:lang w:val="en-US" w:bidi="pt-BR"/>
        </w:rPr>
        <w:t>argslist</w:t>
      </w:r>
      <w:proofErr w:type="spellEnd"/>
      <w:r w:rsidR="0059231D">
        <w:rPr>
          <w:lang w:val="en-US" w:bidi="pt-BR"/>
        </w:rPr>
        <w:t xml:space="preserve"> (for the </w:t>
      </w:r>
      <w:r w:rsidR="0059231D" w:rsidRPr="0059231D">
        <w:rPr>
          <w:b/>
          <w:bCs/>
          <w:lang w:val="en-US" w:bidi="pt-BR"/>
        </w:rPr>
        <w:t>__</w:t>
      </w:r>
      <w:proofErr w:type="spellStart"/>
      <w:r w:rsidR="0059231D" w:rsidRPr="0059231D">
        <w:rPr>
          <w:b/>
          <w:bCs/>
          <w:lang w:val="en-US" w:bidi="pt-BR"/>
        </w:rPr>
        <w:t>init</w:t>
      </w:r>
      <w:proofErr w:type="spellEnd"/>
      <w:r w:rsidR="0059231D" w:rsidRPr="0059231D">
        <w:rPr>
          <w:b/>
          <w:bCs/>
          <w:lang w:val="en-US" w:bidi="pt-BR"/>
        </w:rPr>
        <w:t>__</w:t>
      </w:r>
      <w:r w:rsidR="0059231D">
        <w:rPr>
          <w:lang w:val="en-US" w:bidi="pt-BR"/>
        </w:rPr>
        <w:t>).</w:t>
      </w:r>
    </w:p>
    <w:p w14:paraId="71FFD9E1" w14:textId="1701F047" w:rsidR="002F1881" w:rsidRDefault="006F197C" w:rsidP="006F197C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Columns </w:t>
      </w:r>
      <w:r>
        <w:rPr>
          <w:b/>
          <w:bCs/>
          <w:lang w:val="en-US" w:bidi="pt-BR"/>
        </w:rPr>
        <w:t>methods</w:t>
      </w:r>
      <w:r>
        <w:rPr>
          <w:lang w:val="en-US" w:bidi="pt-BR"/>
        </w:rPr>
        <w:t xml:space="preserve">, </w:t>
      </w:r>
      <w:proofErr w:type="spellStart"/>
      <w:r>
        <w:rPr>
          <w:b/>
          <w:bCs/>
          <w:lang w:val="en-US" w:bidi="pt-BR"/>
        </w:rPr>
        <w:t>docstrig</w:t>
      </w:r>
      <w:proofErr w:type="spellEnd"/>
      <w:r>
        <w:rPr>
          <w:lang w:val="en-US" w:bidi="pt-BR"/>
        </w:rPr>
        <w:t xml:space="preserve">, and </w:t>
      </w:r>
      <w:proofErr w:type="spellStart"/>
      <w:r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are related to </w:t>
      </w:r>
      <w:r w:rsidR="00763384">
        <w:rPr>
          <w:lang w:val="en-US" w:bidi="pt-BR"/>
        </w:rPr>
        <w:t xml:space="preserve">methods </w:t>
      </w:r>
      <w:r>
        <w:rPr>
          <w:lang w:val="en-US" w:bidi="pt-BR"/>
        </w:rPr>
        <w:t>setup.</w:t>
      </w:r>
    </w:p>
    <w:p w14:paraId="406B93F8" w14:textId="473EFB62" w:rsidR="00763384" w:rsidRDefault="009E569E" w:rsidP="00763384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must always have an “</w:t>
      </w:r>
      <w:r w:rsidRPr="00C036D1">
        <w:rPr>
          <w:b/>
          <w:bCs/>
          <w:lang w:val="en-US" w:bidi="pt-BR"/>
        </w:rPr>
        <w:t>__</w:t>
      </w:r>
      <w:proofErr w:type="spellStart"/>
      <w:r w:rsidRPr="00C036D1">
        <w:rPr>
          <w:b/>
          <w:bCs/>
          <w:lang w:val="en-US" w:bidi="pt-BR"/>
        </w:rPr>
        <w:t>init</w:t>
      </w:r>
      <w:proofErr w:type="spellEnd"/>
      <w:r w:rsidRPr="00C036D1">
        <w:rPr>
          <w:b/>
          <w:bCs/>
          <w:lang w:val="en-US" w:bidi="pt-BR"/>
        </w:rPr>
        <w:t>__</w:t>
      </w:r>
      <w:r>
        <w:rPr>
          <w:lang w:val="en-US" w:bidi="pt-BR"/>
        </w:rPr>
        <w:t>” methods related to the constructor.</w:t>
      </w:r>
    </w:p>
    <w:p w14:paraId="563EAAF4" w14:textId="3DCCB3AE" w:rsidR="009E569E" w:rsidRDefault="009E569E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On that case the </w:t>
      </w:r>
      <w:r w:rsidRPr="009E569E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can be as simple as “Constructor”</w:t>
      </w:r>
    </w:p>
    <w:p w14:paraId="7115FEFD" w14:textId="0C507924" w:rsidR="00091267" w:rsidRDefault="00091267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input arguments in the </w:t>
      </w:r>
      <w:proofErr w:type="spellStart"/>
      <w:r w:rsidRPr="00091267">
        <w:rPr>
          <w:b/>
          <w:bCs/>
          <w:lang w:val="en-US" w:bidi="pt-BR"/>
        </w:rPr>
        <w:t>argslist</w:t>
      </w:r>
      <w:proofErr w:type="spellEnd"/>
      <w:r w:rsidR="00D1450D">
        <w:rPr>
          <w:lang w:val="en-US" w:bidi="pt-BR"/>
        </w:rPr>
        <w:t xml:space="preserve">, separated by </w:t>
      </w:r>
      <w:r w:rsidR="00D1450D" w:rsidRPr="00D1450D">
        <w:rPr>
          <w:b/>
          <w:bCs/>
          <w:lang w:val="en-US" w:bidi="pt-BR"/>
        </w:rPr>
        <w:t>comma</w:t>
      </w:r>
      <w:r w:rsidR="00D1450D">
        <w:rPr>
          <w:lang w:val="en-US" w:bidi="pt-BR"/>
        </w:rPr>
        <w:t>.</w:t>
      </w:r>
    </w:p>
    <w:p w14:paraId="064406AA" w14:textId="2D4151D0" w:rsidR="00AE41D0" w:rsidRDefault="00727A3F" w:rsidP="00AE41D0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Additional methods can be added:</w:t>
      </w:r>
    </w:p>
    <w:p w14:paraId="3DEC70E7" w14:textId="5E1F4E28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Is mandatory to add a </w:t>
      </w:r>
      <w:r w:rsidRPr="00727A3F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(for documentation purposes).</w:t>
      </w:r>
    </w:p>
    <w:p w14:paraId="72064260" w14:textId="2EB47115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 method can or cannot have arguments.</w:t>
      </w:r>
    </w:p>
    <w:p w14:paraId="5E84E6E7" w14:textId="19928BB3" w:rsidR="009E569E" w:rsidRDefault="009E569E" w:rsidP="009E569E">
      <w:pPr>
        <w:jc w:val="both"/>
        <w:rPr>
          <w:lang w:val="en-US" w:bidi="pt-BR"/>
        </w:rPr>
      </w:pPr>
    </w:p>
    <w:sectPr w:rsidR="009E569E" w:rsidSect="00031937">
      <w:footerReference w:type="default" r:id="rId15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9F1C2" w14:textId="77777777" w:rsidR="00F43BFD" w:rsidRDefault="00F43BFD">
      <w:pPr>
        <w:spacing w:line="240" w:lineRule="auto"/>
      </w:pPr>
      <w:r>
        <w:separator/>
      </w:r>
    </w:p>
  </w:endnote>
  <w:endnote w:type="continuationSeparator" w:id="0">
    <w:p w14:paraId="13CD7D3E" w14:textId="77777777" w:rsidR="00F43BFD" w:rsidRDefault="00F43BFD">
      <w:pPr>
        <w:spacing w:line="240" w:lineRule="auto"/>
      </w:pPr>
      <w:r>
        <w:continuationSeparator/>
      </w:r>
    </w:p>
  </w:endnote>
  <w:endnote w:type="continuationNotice" w:id="1">
    <w:p w14:paraId="39B7842C" w14:textId="77777777" w:rsidR="00F43BFD" w:rsidRDefault="00F43BF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72A35604" w14:textId="77777777" w:rsidR="00D9199F" w:rsidRPr="00FE387F" w:rsidRDefault="00D9199F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7F27DE3F" w14:textId="77777777" w:rsidR="00D9199F" w:rsidRPr="00FE387F" w:rsidRDefault="00D9199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065B" w14:textId="77777777" w:rsidR="00F43BFD" w:rsidRDefault="00F43BFD">
      <w:pPr>
        <w:spacing w:line="240" w:lineRule="auto"/>
      </w:pPr>
      <w:r>
        <w:separator/>
      </w:r>
    </w:p>
  </w:footnote>
  <w:footnote w:type="continuationSeparator" w:id="0">
    <w:p w14:paraId="247AAEEC" w14:textId="77777777" w:rsidR="00F43BFD" w:rsidRDefault="00F43BFD">
      <w:pPr>
        <w:spacing w:line="240" w:lineRule="auto"/>
      </w:pPr>
      <w:r>
        <w:continuationSeparator/>
      </w:r>
    </w:p>
  </w:footnote>
  <w:footnote w:type="continuationNotice" w:id="1">
    <w:p w14:paraId="2A82CA21" w14:textId="77777777" w:rsidR="00F43BFD" w:rsidRDefault="00F43BF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4F392D"/>
    <w:multiLevelType w:val="hybridMultilevel"/>
    <w:tmpl w:val="FF66AA22"/>
    <w:lvl w:ilvl="0" w:tplc="86B2F0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A76D6"/>
    <w:multiLevelType w:val="hybridMultilevel"/>
    <w:tmpl w:val="31B204DE"/>
    <w:lvl w:ilvl="0" w:tplc="2ABCD90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2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F"/>
    <w:rsid w:val="00016748"/>
    <w:rsid w:val="000207CF"/>
    <w:rsid w:val="00020C63"/>
    <w:rsid w:val="00031937"/>
    <w:rsid w:val="000358FC"/>
    <w:rsid w:val="00040D8C"/>
    <w:rsid w:val="0004204B"/>
    <w:rsid w:val="00042C99"/>
    <w:rsid w:val="00045237"/>
    <w:rsid w:val="0004676A"/>
    <w:rsid w:val="0005042C"/>
    <w:rsid w:val="0005447F"/>
    <w:rsid w:val="0006567E"/>
    <w:rsid w:val="000760DB"/>
    <w:rsid w:val="00087D3F"/>
    <w:rsid w:val="0009112D"/>
    <w:rsid w:val="00091267"/>
    <w:rsid w:val="000925EC"/>
    <w:rsid w:val="000B1FFB"/>
    <w:rsid w:val="000B5EAB"/>
    <w:rsid w:val="000D2E5D"/>
    <w:rsid w:val="000F00E7"/>
    <w:rsid w:val="0010144F"/>
    <w:rsid w:val="001040E6"/>
    <w:rsid w:val="00106435"/>
    <w:rsid w:val="00110AEC"/>
    <w:rsid w:val="00122C4E"/>
    <w:rsid w:val="00127D6F"/>
    <w:rsid w:val="001377C1"/>
    <w:rsid w:val="0014285A"/>
    <w:rsid w:val="001453E6"/>
    <w:rsid w:val="00157919"/>
    <w:rsid w:val="00157AD1"/>
    <w:rsid w:val="001610E8"/>
    <w:rsid w:val="0016766E"/>
    <w:rsid w:val="00167E0C"/>
    <w:rsid w:val="00170063"/>
    <w:rsid w:val="00175643"/>
    <w:rsid w:val="00176501"/>
    <w:rsid w:val="0018021E"/>
    <w:rsid w:val="0018407F"/>
    <w:rsid w:val="00184AC2"/>
    <w:rsid w:val="001963C3"/>
    <w:rsid w:val="001A0193"/>
    <w:rsid w:val="001A76A6"/>
    <w:rsid w:val="001B2338"/>
    <w:rsid w:val="001B40FB"/>
    <w:rsid w:val="001C2AAD"/>
    <w:rsid w:val="001C57EA"/>
    <w:rsid w:val="001E0B6C"/>
    <w:rsid w:val="001F4927"/>
    <w:rsid w:val="002061A9"/>
    <w:rsid w:val="002174F9"/>
    <w:rsid w:val="00217B64"/>
    <w:rsid w:val="00223AF8"/>
    <w:rsid w:val="00226A3A"/>
    <w:rsid w:val="00235579"/>
    <w:rsid w:val="0024119D"/>
    <w:rsid w:val="00243D14"/>
    <w:rsid w:val="00244F18"/>
    <w:rsid w:val="00257FAA"/>
    <w:rsid w:val="00262E4D"/>
    <w:rsid w:val="00263938"/>
    <w:rsid w:val="00283AFE"/>
    <w:rsid w:val="00294523"/>
    <w:rsid w:val="002E420C"/>
    <w:rsid w:val="002E7255"/>
    <w:rsid w:val="002E78EB"/>
    <w:rsid w:val="002E7E1C"/>
    <w:rsid w:val="002F0E97"/>
    <w:rsid w:val="002F1881"/>
    <w:rsid w:val="002F25A8"/>
    <w:rsid w:val="00313634"/>
    <w:rsid w:val="00321CBC"/>
    <w:rsid w:val="003237CF"/>
    <w:rsid w:val="003347F2"/>
    <w:rsid w:val="003407A9"/>
    <w:rsid w:val="00340DC9"/>
    <w:rsid w:val="003446A3"/>
    <w:rsid w:val="0034666D"/>
    <w:rsid w:val="00350BD5"/>
    <w:rsid w:val="00357D38"/>
    <w:rsid w:val="00386C57"/>
    <w:rsid w:val="00391A1C"/>
    <w:rsid w:val="00393A98"/>
    <w:rsid w:val="003A11FA"/>
    <w:rsid w:val="003A2402"/>
    <w:rsid w:val="003A3E85"/>
    <w:rsid w:val="003A5A57"/>
    <w:rsid w:val="003C0BAC"/>
    <w:rsid w:val="003D1BAE"/>
    <w:rsid w:val="003E1A42"/>
    <w:rsid w:val="003F578F"/>
    <w:rsid w:val="003F6373"/>
    <w:rsid w:val="004163B1"/>
    <w:rsid w:val="00416BB9"/>
    <w:rsid w:val="00420822"/>
    <w:rsid w:val="00436425"/>
    <w:rsid w:val="00444F02"/>
    <w:rsid w:val="00445E34"/>
    <w:rsid w:val="004469CB"/>
    <w:rsid w:val="004528BB"/>
    <w:rsid w:val="0045717C"/>
    <w:rsid w:val="0047584E"/>
    <w:rsid w:val="0047590F"/>
    <w:rsid w:val="00480D36"/>
    <w:rsid w:val="00490CC6"/>
    <w:rsid w:val="004945B4"/>
    <w:rsid w:val="004A1814"/>
    <w:rsid w:val="004C45DE"/>
    <w:rsid w:val="004C4EA5"/>
    <w:rsid w:val="004D6248"/>
    <w:rsid w:val="004D79AE"/>
    <w:rsid w:val="004E129D"/>
    <w:rsid w:val="004F05F9"/>
    <w:rsid w:val="004F22C9"/>
    <w:rsid w:val="00501308"/>
    <w:rsid w:val="005150E9"/>
    <w:rsid w:val="005319F4"/>
    <w:rsid w:val="005509B2"/>
    <w:rsid w:val="00555489"/>
    <w:rsid w:val="005556DB"/>
    <w:rsid w:val="005648FC"/>
    <w:rsid w:val="00564E97"/>
    <w:rsid w:val="00567ECE"/>
    <w:rsid w:val="0059231D"/>
    <w:rsid w:val="005B446A"/>
    <w:rsid w:val="005C6D45"/>
    <w:rsid w:val="005D0EC8"/>
    <w:rsid w:val="005D58F7"/>
    <w:rsid w:val="005E25D9"/>
    <w:rsid w:val="0060329A"/>
    <w:rsid w:val="00617D63"/>
    <w:rsid w:val="006251F7"/>
    <w:rsid w:val="0063083D"/>
    <w:rsid w:val="00632764"/>
    <w:rsid w:val="006338FB"/>
    <w:rsid w:val="006372A0"/>
    <w:rsid w:val="00643D1A"/>
    <w:rsid w:val="00650EAE"/>
    <w:rsid w:val="0066190A"/>
    <w:rsid w:val="006661C3"/>
    <w:rsid w:val="00674588"/>
    <w:rsid w:val="006765EE"/>
    <w:rsid w:val="00677402"/>
    <w:rsid w:val="00677C91"/>
    <w:rsid w:val="00686DBD"/>
    <w:rsid w:val="00695225"/>
    <w:rsid w:val="006974ED"/>
    <w:rsid w:val="006A3552"/>
    <w:rsid w:val="006A7B57"/>
    <w:rsid w:val="006A7EB7"/>
    <w:rsid w:val="006B0CF7"/>
    <w:rsid w:val="006D44C5"/>
    <w:rsid w:val="006D6020"/>
    <w:rsid w:val="006F197C"/>
    <w:rsid w:val="0070594F"/>
    <w:rsid w:val="007070BB"/>
    <w:rsid w:val="00713672"/>
    <w:rsid w:val="007233DF"/>
    <w:rsid w:val="007253F5"/>
    <w:rsid w:val="00727A3F"/>
    <w:rsid w:val="007320A0"/>
    <w:rsid w:val="007320B0"/>
    <w:rsid w:val="0073562D"/>
    <w:rsid w:val="00741B15"/>
    <w:rsid w:val="00743894"/>
    <w:rsid w:val="007477C1"/>
    <w:rsid w:val="00761F7C"/>
    <w:rsid w:val="00763384"/>
    <w:rsid w:val="00763C42"/>
    <w:rsid w:val="007648DA"/>
    <w:rsid w:val="00771EB6"/>
    <w:rsid w:val="00785957"/>
    <w:rsid w:val="00785BC8"/>
    <w:rsid w:val="00793831"/>
    <w:rsid w:val="00796B1D"/>
    <w:rsid w:val="007A3FE6"/>
    <w:rsid w:val="007B07DE"/>
    <w:rsid w:val="007C7480"/>
    <w:rsid w:val="007C7A9F"/>
    <w:rsid w:val="007E311C"/>
    <w:rsid w:val="007F5E69"/>
    <w:rsid w:val="00817E22"/>
    <w:rsid w:val="00825CB2"/>
    <w:rsid w:val="00826F94"/>
    <w:rsid w:val="008270A2"/>
    <w:rsid w:val="0083794D"/>
    <w:rsid w:val="00843B9F"/>
    <w:rsid w:val="008459DF"/>
    <w:rsid w:val="00853F77"/>
    <w:rsid w:val="00862509"/>
    <w:rsid w:val="00873162"/>
    <w:rsid w:val="00877B12"/>
    <w:rsid w:val="00885CE1"/>
    <w:rsid w:val="008900F2"/>
    <w:rsid w:val="008907FF"/>
    <w:rsid w:val="008A795D"/>
    <w:rsid w:val="008B696C"/>
    <w:rsid w:val="008B6BEE"/>
    <w:rsid w:val="008C3D6F"/>
    <w:rsid w:val="008C7FB7"/>
    <w:rsid w:val="008D3637"/>
    <w:rsid w:val="008D778C"/>
    <w:rsid w:val="008E08F6"/>
    <w:rsid w:val="008E2B8A"/>
    <w:rsid w:val="008F50A7"/>
    <w:rsid w:val="008F7395"/>
    <w:rsid w:val="008F78D7"/>
    <w:rsid w:val="0090105F"/>
    <w:rsid w:val="00901FB9"/>
    <w:rsid w:val="00911F30"/>
    <w:rsid w:val="009200C1"/>
    <w:rsid w:val="00924750"/>
    <w:rsid w:val="00927804"/>
    <w:rsid w:val="00930292"/>
    <w:rsid w:val="00935FEA"/>
    <w:rsid w:val="00940052"/>
    <w:rsid w:val="00943874"/>
    <w:rsid w:val="0094785B"/>
    <w:rsid w:val="009519F9"/>
    <w:rsid w:val="00953E05"/>
    <w:rsid w:val="00955E14"/>
    <w:rsid w:val="009635CC"/>
    <w:rsid w:val="00973FC2"/>
    <w:rsid w:val="00975326"/>
    <w:rsid w:val="009767F9"/>
    <w:rsid w:val="00980085"/>
    <w:rsid w:val="009835C3"/>
    <w:rsid w:val="00987332"/>
    <w:rsid w:val="00987860"/>
    <w:rsid w:val="00992FA5"/>
    <w:rsid w:val="00997127"/>
    <w:rsid w:val="009A4757"/>
    <w:rsid w:val="009A5825"/>
    <w:rsid w:val="009B1375"/>
    <w:rsid w:val="009D216F"/>
    <w:rsid w:val="009D3248"/>
    <w:rsid w:val="009E569E"/>
    <w:rsid w:val="009F07B8"/>
    <w:rsid w:val="009F32B4"/>
    <w:rsid w:val="00A01640"/>
    <w:rsid w:val="00A10925"/>
    <w:rsid w:val="00A14302"/>
    <w:rsid w:val="00A344CB"/>
    <w:rsid w:val="00A65E8A"/>
    <w:rsid w:val="00A7016B"/>
    <w:rsid w:val="00A860CF"/>
    <w:rsid w:val="00A865A4"/>
    <w:rsid w:val="00A87896"/>
    <w:rsid w:val="00A93148"/>
    <w:rsid w:val="00AA2752"/>
    <w:rsid w:val="00AA5CBF"/>
    <w:rsid w:val="00AA7A9C"/>
    <w:rsid w:val="00AB22CF"/>
    <w:rsid w:val="00AC19DD"/>
    <w:rsid w:val="00AC1EE7"/>
    <w:rsid w:val="00AD096D"/>
    <w:rsid w:val="00AD1EFC"/>
    <w:rsid w:val="00AD28E2"/>
    <w:rsid w:val="00AD2A9B"/>
    <w:rsid w:val="00AD4826"/>
    <w:rsid w:val="00AD7949"/>
    <w:rsid w:val="00AE41D0"/>
    <w:rsid w:val="00B11E63"/>
    <w:rsid w:val="00B1230D"/>
    <w:rsid w:val="00B13B0F"/>
    <w:rsid w:val="00B163FC"/>
    <w:rsid w:val="00B21FD9"/>
    <w:rsid w:val="00B32811"/>
    <w:rsid w:val="00B32C29"/>
    <w:rsid w:val="00B3317D"/>
    <w:rsid w:val="00B42602"/>
    <w:rsid w:val="00B50E21"/>
    <w:rsid w:val="00B5389B"/>
    <w:rsid w:val="00B55859"/>
    <w:rsid w:val="00B650C6"/>
    <w:rsid w:val="00B66997"/>
    <w:rsid w:val="00B70E98"/>
    <w:rsid w:val="00B73170"/>
    <w:rsid w:val="00B73AC9"/>
    <w:rsid w:val="00B763A6"/>
    <w:rsid w:val="00BA63C2"/>
    <w:rsid w:val="00BB3939"/>
    <w:rsid w:val="00BB3D79"/>
    <w:rsid w:val="00BB70C6"/>
    <w:rsid w:val="00BC4C41"/>
    <w:rsid w:val="00BC4E3C"/>
    <w:rsid w:val="00BC4E46"/>
    <w:rsid w:val="00BC6939"/>
    <w:rsid w:val="00BD0BC4"/>
    <w:rsid w:val="00BE1875"/>
    <w:rsid w:val="00BE1CC5"/>
    <w:rsid w:val="00BE45C8"/>
    <w:rsid w:val="00BE634E"/>
    <w:rsid w:val="00BF02A9"/>
    <w:rsid w:val="00BF2331"/>
    <w:rsid w:val="00BF7463"/>
    <w:rsid w:val="00C036D1"/>
    <w:rsid w:val="00C14845"/>
    <w:rsid w:val="00C22390"/>
    <w:rsid w:val="00C30889"/>
    <w:rsid w:val="00C36C32"/>
    <w:rsid w:val="00C61324"/>
    <w:rsid w:val="00C62F50"/>
    <w:rsid w:val="00C77FC9"/>
    <w:rsid w:val="00C80EF1"/>
    <w:rsid w:val="00C814A5"/>
    <w:rsid w:val="00C90A2E"/>
    <w:rsid w:val="00C9400A"/>
    <w:rsid w:val="00CA2B4B"/>
    <w:rsid w:val="00CB3B1F"/>
    <w:rsid w:val="00CB5CA5"/>
    <w:rsid w:val="00CC16D5"/>
    <w:rsid w:val="00CC5861"/>
    <w:rsid w:val="00CE2B7E"/>
    <w:rsid w:val="00CF3423"/>
    <w:rsid w:val="00CF579D"/>
    <w:rsid w:val="00D0093B"/>
    <w:rsid w:val="00D00D40"/>
    <w:rsid w:val="00D01942"/>
    <w:rsid w:val="00D1317E"/>
    <w:rsid w:val="00D1450D"/>
    <w:rsid w:val="00D16F03"/>
    <w:rsid w:val="00D21398"/>
    <w:rsid w:val="00D22011"/>
    <w:rsid w:val="00D30792"/>
    <w:rsid w:val="00D30B81"/>
    <w:rsid w:val="00D30CD2"/>
    <w:rsid w:val="00D3649E"/>
    <w:rsid w:val="00D41623"/>
    <w:rsid w:val="00D65327"/>
    <w:rsid w:val="00D66926"/>
    <w:rsid w:val="00D71903"/>
    <w:rsid w:val="00D86F35"/>
    <w:rsid w:val="00D9199F"/>
    <w:rsid w:val="00DA668D"/>
    <w:rsid w:val="00DE01E4"/>
    <w:rsid w:val="00DE1960"/>
    <w:rsid w:val="00DE2707"/>
    <w:rsid w:val="00DE5828"/>
    <w:rsid w:val="00DF0FDA"/>
    <w:rsid w:val="00DF1C37"/>
    <w:rsid w:val="00E02D5D"/>
    <w:rsid w:val="00E07C14"/>
    <w:rsid w:val="00E1425B"/>
    <w:rsid w:val="00E142DA"/>
    <w:rsid w:val="00E16F51"/>
    <w:rsid w:val="00E30051"/>
    <w:rsid w:val="00E339F8"/>
    <w:rsid w:val="00E37730"/>
    <w:rsid w:val="00E5115E"/>
    <w:rsid w:val="00E530FC"/>
    <w:rsid w:val="00E53783"/>
    <w:rsid w:val="00E5773A"/>
    <w:rsid w:val="00E6665F"/>
    <w:rsid w:val="00E72AA4"/>
    <w:rsid w:val="00E74FB6"/>
    <w:rsid w:val="00E8149A"/>
    <w:rsid w:val="00E824CB"/>
    <w:rsid w:val="00E9018A"/>
    <w:rsid w:val="00E95028"/>
    <w:rsid w:val="00EA6DA3"/>
    <w:rsid w:val="00EB0B6E"/>
    <w:rsid w:val="00EB6556"/>
    <w:rsid w:val="00EC43A1"/>
    <w:rsid w:val="00EC764E"/>
    <w:rsid w:val="00EC7709"/>
    <w:rsid w:val="00ED3386"/>
    <w:rsid w:val="00EE4493"/>
    <w:rsid w:val="00EE70C1"/>
    <w:rsid w:val="00EF77A5"/>
    <w:rsid w:val="00F0715D"/>
    <w:rsid w:val="00F169E1"/>
    <w:rsid w:val="00F43BFD"/>
    <w:rsid w:val="00F51E02"/>
    <w:rsid w:val="00F65D07"/>
    <w:rsid w:val="00F67E20"/>
    <w:rsid w:val="00F77B79"/>
    <w:rsid w:val="00F82CF6"/>
    <w:rsid w:val="00F866A8"/>
    <w:rsid w:val="00F92377"/>
    <w:rsid w:val="00FA493A"/>
    <w:rsid w:val="00FA565B"/>
    <w:rsid w:val="00FA5FC5"/>
    <w:rsid w:val="00FA7EB6"/>
    <w:rsid w:val="00FB35C9"/>
    <w:rsid w:val="00FB5B59"/>
    <w:rsid w:val="00FC318F"/>
    <w:rsid w:val="00FD1D72"/>
    <w:rsid w:val="00FE387F"/>
    <w:rsid w:val="00FE6E5B"/>
    <w:rsid w:val="00FF51F6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7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unittes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ma32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C5D9DBABEA16458B5A40647EF7A82C" ma:contentTypeVersion="2" ma:contentTypeDescription="Crie um novo documento." ma:contentTypeScope="" ma:versionID="5cbaa8db72b403ef3e62fcdbd3a0efcc">
  <xsd:schema xmlns:xsd="http://www.w3.org/2001/XMLSchema" xmlns:xs="http://www.w3.org/2001/XMLSchema" xmlns:p="http://schemas.microsoft.com/office/2006/metadata/properties" xmlns:ns2="5d499b12-1a35-4c15-97c4-6622f195136b" targetNamespace="http://schemas.microsoft.com/office/2006/metadata/properties" ma:root="true" ma:fieldsID="ec404631803533af321bad4413397bc4" ns2:_="">
    <xsd:import namespace="5d499b12-1a35-4c15-97c4-6622f19513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99b12-1a35-4c15-97c4-6622f1951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1DE69-5CCE-4C5B-9BF1-2B46A5C2AC8E}"/>
</file>

<file path=customXml/itemProps3.xml><?xml version="1.0" encoding="utf-8"?>
<ds:datastoreItem xmlns:ds="http://schemas.openxmlformats.org/officeDocument/2006/customXml" ds:itemID="{4D3533E0-C44D-419A-ABEA-8A087B706152}"/>
</file>

<file path=customXml/itemProps4.xml><?xml version="1.0" encoding="utf-8"?>
<ds:datastoreItem xmlns:ds="http://schemas.openxmlformats.org/officeDocument/2006/customXml" ds:itemID="{377B7D8C-4AE1-44C3-958D-21A4EE5DD50F}"/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9</Pages>
  <Words>1605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2020-06-21T21:08:00Z</dcterms:created>
  <dcterms:modified xsi:type="dcterms:W3CDTF">2020-06-25T03:08:00Z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0x0101004FC5D9DBABEA16458B5A40647EF7A82C</vt:lpwstr>
  </property>
</Properties>
</file>